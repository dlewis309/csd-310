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09E8" w14:textId="5664604D" w:rsidR="00E81978" w:rsidRDefault="00E81978" w:rsidP="004778C4">
      <w:pPr>
        <w:pStyle w:val="Title"/>
        <w:jc w:val="left"/>
      </w:pPr>
    </w:p>
    <w:p w14:paraId="3F6BE6F1" w14:textId="656C88FE" w:rsidR="00B823AA" w:rsidRDefault="00846FBC" w:rsidP="00B823AA">
      <w:pPr>
        <w:pStyle w:val="Title2"/>
      </w:pPr>
      <w:r>
        <w:t>Lewis, Darnell</w:t>
      </w:r>
    </w:p>
    <w:p w14:paraId="29878757" w14:textId="032F30DD" w:rsidR="00E81978" w:rsidRDefault="005A3025" w:rsidP="00B823AA">
      <w:pPr>
        <w:pStyle w:val="Title2"/>
      </w:pPr>
      <w:r>
        <w:t xml:space="preserve">Bellevue University, </w:t>
      </w:r>
      <w:r w:rsidR="002F2D7C">
        <w:t>Class</w:t>
      </w:r>
    </w:p>
    <w:p w14:paraId="710A1652" w14:textId="4E58BC7E" w:rsidR="005A3025" w:rsidRDefault="005B5FE0" w:rsidP="00B823AA">
      <w:pPr>
        <w:pStyle w:val="Title2"/>
      </w:pPr>
      <w:r>
        <w:t>CSD-310</w:t>
      </w:r>
      <w:r w:rsidR="005616CD">
        <w:t>-A338</w:t>
      </w:r>
    </w:p>
    <w:p w14:paraId="4A9493F8" w14:textId="202654A1" w:rsidR="005A3025" w:rsidRDefault="005B5FE0" w:rsidP="00B823AA">
      <w:pPr>
        <w:pStyle w:val="Title2"/>
      </w:pPr>
      <w:r>
        <w:t>1</w:t>
      </w:r>
      <w:r w:rsidR="005616CD">
        <w:t>1/1</w:t>
      </w:r>
      <w:r w:rsidR="00850AC6">
        <w:t>/202</w:t>
      </w:r>
      <w:r w:rsidR="005616CD">
        <w:t>3</w:t>
      </w:r>
    </w:p>
    <w:p w14:paraId="25AFC884" w14:textId="77777777" w:rsidR="005616CD" w:rsidRDefault="005616CD" w:rsidP="00B823AA">
      <w:pPr>
        <w:pStyle w:val="Title2"/>
      </w:pPr>
    </w:p>
    <w:p w14:paraId="605BE7AA" w14:textId="77777777" w:rsidR="005616CD" w:rsidRDefault="005616CD" w:rsidP="00B823AA">
      <w:pPr>
        <w:pStyle w:val="Title2"/>
      </w:pPr>
    </w:p>
    <w:p w14:paraId="02A80A2C" w14:textId="77777777" w:rsidR="005616CD" w:rsidRDefault="005616CD" w:rsidP="00B823AA">
      <w:pPr>
        <w:pStyle w:val="Title2"/>
      </w:pPr>
    </w:p>
    <w:p w14:paraId="69FC14E2" w14:textId="77777777" w:rsidR="005616CD" w:rsidRDefault="005616CD" w:rsidP="00B823AA">
      <w:pPr>
        <w:pStyle w:val="Title2"/>
      </w:pPr>
    </w:p>
    <w:p w14:paraId="2C27727E" w14:textId="77777777" w:rsidR="005616CD" w:rsidRDefault="005616CD" w:rsidP="00B823AA">
      <w:pPr>
        <w:pStyle w:val="Title2"/>
      </w:pPr>
    </w:p>
    <w:p w14:paraId="7F821864" w14:textId="77777777" w:rsidR="005616CD" w:rsidRDefault="005616CD" w:rsidP="00B823AA">
      <w:pPr>
        <w:pStyle w:val="Title2"/>
      </w:pPr>
    </w:p>
    <w:p w14:paraId="2B3A94DB" w14:textId="77777777" w:rsidR="005616CD" w:rsidRDefault="005616CD" w:rsidP="00B823AA">
      <w:pPr>
        <w:pStyle w:val="Title2"/>
      </w:pPr>
    </w:p>
    <w:p w14:paraId="5C4F2522" w14:textId="77777777" w:rsidR="005616CD" w:rsidRDefault="005616CD" w:rsidP="00B823AA">
      <w:pPr>
        <w:pStyle w:val="Title2"/>
      </w:pPr>
    </w:p>
    <w:p w14:paraId="20756F5C" w14:textId="77777777" w:rsidR="005616CD" w:rsidRDefault="005616CD" w:rsidP="00B823AA">
      <w:pPr>
        <w:pStyle w:val="Title2"/>
      </w:pPr>
    </w:p>
    <w:p w14:paraId="6296F9A3" w14:textId="77777777" w:rsidR="005616CD" w:rsidRDefault="005616CD" w:rsidP="00B823AA">
      <w:pPr>
        <w:pStyle w:val="Title2"/>
      </w:pPr>
    </w:p>
    <w:p w14:paraId="2A563F26" w14:textId="77777777" w:rsidR="005616CD" w:rsidRDefault="005616CD" w:rsidP="00B823AA">
      <w:pPr>
        <w:pStyle w:val="Title2"/>
      </w:pPr>
    </w:p>
    <w:p w14:paraId="1B938F11" w14:textId="77777777" w:rsidR="005616CD" w:rsidRDefault="005616CD" w:rsidP="00B823AA">
      <w:pPr>
        <w:pStyle w:val="Title2"/>
      </w:pPr>
    </w:p>
    <w:p w14:paraId="7C63B7BB" w14:textId="77777777" w:rsidR="005616CD" w:rsidRDefault="005616CD" w:rsidP="00B823AA">
      <w:pPr>
        <w:pStyle w:val="Title2"/>
      </w:pPr>
    </w:p>
    <w:p w14:paraId="624B6190" w14:textId="77777777" w:rsidR="005616CD" w:rsidRDefault="005616CD" w:rsidP="00B823AA">
      <w:pPr>
        <w:pStyle w:val="Title2"/>
      </w:pPr>
    </w:p>
    <w:p w14:paraId="429CC0B4" w14:textId="40ED5BB7" w:rsidR="005616CD" w:rsidRDefault="005616CD" w:rsidP="005616CD">
      <w:pPr>
        <w:pStyle w:val="Title2"/>
        <w:jc w:val="left"/>
      </w:pPr>
      <w:r>
        <w:rPr>
          <w:noProof/>
        </w:rPr>
        <w:lastRenderedPageBreak/>
        <w:drawing>
          <wp:inline distT="0" distB="0" distL="0" distR="0" wp14:anchorId="24C23AE1" wp14:editId="552FF72A">
            <wp:extent cx="5943600" cy="3343275"/>
            <wp:effectExtent l="0" t="0" r="0" b="9525"/>
            <wp:docPr id="170283458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34584" name="Picture 1" descr="A computer screen shot of a black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DAC9F8" wp14:editId="1E41964E">
            <wp:extent cx="5943600" cy="3343275"/>
            <wp:effectExtent l="0" t="0" r="0" b="9525"/>
            <wp:docPr id="1218489197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89197" name="Picture 2" descr="A computer screen shot of a black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E44030" wp14:editId="1C6D0ABC">
            <wp:extent cx="5943600" cy="3343275"/>
            <wp:effectExtent l="0" t="0" r="0" b="9525"/>
            <wp:docPr id="940595721" name="Picture 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95721" name="Picture 3" descr="A computer screen shot of a black scree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6CD" w:rsidSect="0010078C">
      <w:footerReference w:type="defaul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8EC8" w14:textId="77777777" w:rsidR="00B10BB1" w:rsidRDefault="00B10BB1">
      <w:pPr>
        <w:spacing w:line="240" w:lineRule="auto"/>
      </w:pPr>
      <w:r>
        <w:separator/>
      </w:r>
    </w:p>
    <w:p w14:paraId="3FEE7DED" w14:textId="77777777" w:rsidR="00B10BB1" w:rsidRDefault="00B10BB1"/>
  </w:endnote>
  <w:endnote w:type="continuationSeparator" w:id="0">
    <w:p w14:paraId="2F95A852" w14:textId="77777777" w:rsidR="00B10BB1" w:rsidRDefault="00B10BB1">
      <w:pPr>
        <w:spacing w:line="240" w:lineRule="auto"/>
      </w:pPr>
      <w:r>
        <w:continuationSeparator/>
      </w:r>
    </w:p>
    <w:p w14:paraId="1B671813" w14:textId="77777777" w:rsidR="00B10BB1" w:rsidRDefault="00B10B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C45EF" w14:textId="3518925F" w:rsidR="002F2D7C" w:rsidRDefault="000853BC">
    <w:pPr>
      <w:pStyle w:val="Footer"/>
    </w:pPr>
    <w:r>
      <w:t>Lewis</w:t>
    </w:r>
    <w:r w:rsidR="00BE7854">
      <w:t xml:space="preserve">, </w:t>
    </w:r>
    <w:r w:rsidR="005B5FE0">
      <w:t xml:space="preserve">CSD-310 October </w:t>
    </w:r>
    <w:r w:rsidR="007E128D">
      <w:t>24t</w:t>
    </w:r>
    <w:r w:rsidR="005B5FE0">
      <w:t>h</w:t>
    </w:r>
    <w:r w:rsidR="00BE7854">
      <w:t>. 2023</w:t>
    </w:r>
    <w:r w:rsidR="002F2D7C">
      <w:ptab w:relativeTo="margin" w:alignment="right" w:leader="none"/>
    </w:r>
    <w:r w:rsidR="002F2D7C">
      <w:rPr>
        <w:color w:val="7F7F7F" w:themeColor="background1" w:themeShade="7F"/>
        <w:spacing w:val="60"/>
      </w:rPr>
      <w:t>Page</w:t>
    </w:r>
    <w:r w:rsidR="002F2D7C">
      <w:t xml:space="preserve"> | </w:t>
    </w:r>
    <w:r w:rsidR="002F2D7C">
      <w:fldChar w:fldCharType="begin"/>
    </w:r>
    <w:r w:rsidR="002F2D7C">
      <w:instrText xml:space="preserve"> PAGE   \* MERGEFORMAT </w:instrText>
    </w:r>
    <w:r w:rsidR="002F2D7C">
      <w:fldChar w:fldCharType="separate"/>
    </w:r>
    <w:r w:rsidR="002F2D7C">
      <w:t>1</w:t>
    </w:r>
    <w:r w:rsidR="002F2D7C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16165" w14:textId="77777777" w:rsidR="00B10BB1" w:rsidRDefault="00B10BB1">
      <w:pPr>
        <w:spacing w:line="240" w:lineRule="auto"/>
      </w:pPr>
      <w:r>
        <w:separator/>
      </w:r>
    </w:p>
    <w:p w14:paraId="324244D9" w14:textId="77777777" w:rsidR="00B10BB1" w:rsidRDefault="00B10BB1"/>
  </w:footnote>
  <w:footnote w:type="continuationSeparator" w:id="0">
    <w:p w14:paraId="504D9625" w14:textId="77777777" w:rsidR="00B10BB1" w:rsidRDefault="00B10BB1">
      <w:pPr>
        <w:spacing w:line="240" w:lineRule="auto"/>
      </w:pPr>
      <w:r>
        <w:continuationSeparator/>
      </w:r>
    </w:p>
    <w:p w14:paraId="4B85E9E0" w14:textId="77777777" w:rsidR="00B10BB1" w:rsidRDefault="00B10B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B43903"/>
    <w:multiLevelType w:val="multilevel"/>
    <w:tmpl w:val="C8E6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C53AD5"/>
    <w:multiLevelType w:val="multilevel"/>
    <w:tmpl w:val="74E6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8D27AC"/>
    <w:multiLevelType w:val="hybridMultilevel"/>
    <w:tmpl w:val="8EA0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3960813">
    <w:abstractNumId w:val="9"/>
  </w:num>
  <w:num w:numId="2" w16cid:durableId="1634631441">
    <w:abstractNumId w:val="7"/>
  </w:num>
  <w:num w:numId="3" w16cid:durableId="1307205352">
    <w:abstractNumId w:val="6"/>
  </w:num>
  <w:num w:numId="4" w16cid:durableId="1408528255">
    <w:abstractNumId w:val="5"/>
  </w:num>
  <w:num w:numId="5" w16cid:durableId="2003192919">
    <w:abstractNumId w:val="4"/>
  </w:num>
  <w:num w:numId="6" w16cid:durableId="1555703159">
    <w:abstractNumId w:val="8"/>
  </w:num>
  <w:num w:numId="7" w16cid:durableId="1168713326">
    <w:abstractNumId w:val="3"/>
  </w:num>
  <w:num w:numId="8" w16cid:durableId="1860125413">
    <w:abstractNumId w:val="2"/>
  </w:num>
  <w:num w:numId="9" w16cid:durableId="1725252371">
    <w:abstractNumId w:val="1"/>
  </w:num>
  <w:num w:numId="10" w16cid:durableId="533345321">
    <w:abstractNumId w:val="0"/>
  </w:num>
  <w:num w:numId="11" w16cid:durableId="86847777">
    <w:abstractNumId w:val="9"/>
    <w:lvlOverride w:ilvl="0">
      <w:startOverride w:val="1"/>
    </w:lvlOverride>
  </w:num>
  <w:num w:numId="12" w16cid:durableId="576211529">
    <w:abstractNumId w:val="16"/>
  </w:num>
  <w:num w:numId="13" w16cid:durableId="128058378">
    <w:abstractNumId w:val="14"/>
  </w:num>
  <w:num w:numId="14" w16cid:durableId="1850675100">
    <w:abstractNumId w:val="13"/>
  </w:num>
  <w:num w:numId="15" w16cid:durableId="14888186">
    <w:abstractNumId w:val="15"/>
  </w:num>
  <w:num w:numId="16" w16cid:durableId="1104885264">
    <w:abstractNumId w:val="12"/>
  </w:num>
  <w:num w:numId="17" w16cid:durableId="958026460">
    <w:abstractNumId w:val="11"/>
  </w:num>
  <w:num w:numId="18" w16cid:durableId="7292303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31"/>
    <w:rsid w:val="00007BFB"/>
    <w:rsid w:val="000115C5"/>
    <w:rsid w:val="00014341"/>
    <w:rsid w:val="00014E5A"/>
    <w:rsid w:val="00022F9A"/>
    <w:rsid w:val="00023D7F"/>
    <w:rsid w:val="00025802"/>
    <w:rsid w:val="000371AC"/>
    <w:rsid w:val="0003721C"/>
    <w:rsid w:val="00037B88"/>
    <w:rsid w:val="00044EE9"/>
    <w:rsid w:val="00052B33"/>
    <w:rsid w:val="000530F2"/>
    <w:rsid w:val="00055C9B"/>
    <w:rsid w:val="0006241D"/>
    <w:rsid w:val="0006761E"/>
    <w:rsid w:val="00067775"/>
    <w:rsid w:val="0008164F"/>
    <w:rsid w:val="000853BC"/>
    <w:rsid w:val="0009533E"/>
    <w:rsid w:val="000A298F"/>
    <w:rsid w:val="000B173F"/>
    <w:rsid w:val="000B3328"/>
    <w:rsid w:val="000B7BC1"/>
    <w:rsid w:val="000B7CA0"/>
    <w:rsid w:val="000D03EB"/>
    <w:rsid w:val="000D2263"/>
    <w:rsid w:val="000D3129"/>
    <w:rsid w:val="000D3F41"/>
    <w:rsid w:val="000D4C7F"/>
    <w:rsid w:val="000F46D6"/>
    <w:rsid w:val="000F671C"/>
    <w:rsid w:val="0010078C"/>
    <w:rsid w:val="00102698"/>
    <w:rsid w:val="00102F12"/>
    <w:rsid w:val="00105394"/>
    <w:rsid w:val="001106B1"/>
    <w:rsid w:val="001161D0"/>
    <w:rsid w:val="00116904"/>
    <w:rsid w:val="001173C3"/>
    <w:rsid w:val="00120C4D"/>
    <w:rsid w:val="00125B48"/>
    <w:rsid w:val="00130D81"/>
    <w:rsid w:val="00131562"/>
    <w:rsid w:val="00133AE2"/>
    <w:rsid w:val="00133C79"/>
    <w:rsid w:val="00143E06"/>
    <w:rsid w:val="001446BE"/>
    <w:rsid w:val="00161097"/>
    <w:rsid w:val="00170C02"/>
    <w:rsid w:val="00175278"/>
    <w:rsid w:val="00181675"/>
    <w:rsid w:val="00182E74"/>
    <w:rsid w:val="001830FF"/>
    <w:rsid w:val="001A4D27"/>
    <w:rsid w:val="001B41E4"/>
    <w:rsid w:val="001B4258"/>
    <w:rsid w:val="001B56F1"/>
    <w:rsid w:val="001B7847"/>
    <w:rsid w:val="001C0B8E"/>
    <w:rsid w:val="001C4E9F"/>
    <w:rsid w:val="001C6851"/>
    <w:rsid w:val="001D2F3B"/>
    <w:rsid w:val="001D4A09"/>
    <w:rsid w:val="001E3D07"/>
    <w:rsid w:val="001E5AC0"/>
    <w:rsid w:val="001F268C"/>
    <w:rsid w:val="00201826"/>
    <w:rsid w:val="002106F5"/>
    <w:rsid w:val="00230423"/>
    <w:rsid w:val="002319DD"/>
    <w:rsid w:val="002348DF"/>
    <w:rsid w:val="00234E6D"/>
    <w:rsid w:val="00235412"/>
    <w:rsid w:val="002440E8"/>
    <w:rsid w:val="00244A65"/>
    <w:rsid w:val="00250AD0"/>
    <w:rsid w:val="002618E6"/>
    <w:rsid w:val="0026344C"/>
    <w:rsid w:val="002810CB"/>
    <w:rsid w:val="00282438"/>
    <w:rsid w:val="002835D6"/>
    <w:rsid w:val="00292A61"/>
    <w:rsid w:val="002A267F"/>
    <w:rsid w:val="002C06D9"/>
    <w:rsid w:val="002C1B85"/>
    <w:rsid w:val="002D018E"/>
    <w:rsid w:val="002D0D6A"/>
    <w:rsid w:val="002D19AE"/>
    <w:rsid w:val="002E0598"/>
    <w:rsid w:val="002E408E"/>
    <w:rsid w:val="002F2D7C"/>
    <w:rsid w:val="002F5114"/>
    <w:rsid w:val="002F7210"/>
    <w:rsid w:val="00301DD8"/>
    <w:rsid w:val="00302594"/>
    <w:rsid w:val="00311E12"/>
    <w:rsid w:val="003148EA"/>
    <w:rsid w:val="003164F1"/>
    <w:rsid w:val="00326869"/>
    <w:rsid w:val="00327543"/>
    <w:rsid w:val="00337DDC"/>
    <w:rsid w:val="003459A7"/>
    <w:rsid w:val="003459AE"/>
    <w:rsid w:val="00355DCA"/>
    <w:rsid w:val="003564CD"/>
    <w:rsid w:val="00356CB3"/>
    <w:rsid w:val="00360446"/>
    <w:rsid w:val="003666CB"/>
    <w:rsid w:val="003700CD"/>
    <w:rsid w:val="003725C0"/>
    <w:rsid w:val="00373060"/>
    <w:rsid w:val="00382407"/>
    <w:rsid w:val="003877C2"/>
    <w:rsid w:val="00390379"/>
    <w:rsid w:val="00395868"/>
    <w:rsid w:val="00397368"/>
    <w:rsid w:val="003C1ED4"/>
    <w:rsid w:val="003D1265"/>
    <w:rsid w:val="003D51F3"/>
    <w:rsid w:val="003E50C4"/>
    <w:rsid w:val="003E5C3E"/>
    <w:rsid w:val="003E7D7E"/>
    <w:rsid w:val="003F0141"/>
    <w:rsid w:val="003F01B0"/>
    <w:rsid w:val="003F30C5"/>
    <w:rsid w:val="003F4EA3"/>
    <w:rsid w:val="003F7218"/>
    <w:rsid w:val="0040609C"/>
    <w:rsid w:val="00406129"/>
    <w:rsid w:val="0041189F"/>
    <w:rsid w:val="004134FF"/>
    <w:rsid w:val="00415C7C"/>
    <w:rsid w:val="00417527"/>
    <w:rsid w:val="004221E3"/>
    <w:rsid w:val="0043084A"/>
    <w:rsid w:val="00431E66"/>
    <w:rsid w:val="00434641"/>
    <w:rsid w:val="00437430"/>
    <w:rsid w:val="00437C45"/>
    <w:rsid w:val="00446310"/>
    <w:rsid w:val="00460F02"/>
    <w:rsid w:val="00461B35"/>
    <w:rsid w:val="004626C9"/>
    <w:rsid w:val="0047277F"/>
    <w:rsid w:val="00475754"/>
    <w:rsid w:val="004778C4"/>
    <w:rsid w:val="00477BB5"/>
    <w:rsid w:val="00480393"/>
    <w:rsid w:val="00483CD1"/>
    <w:rsid w:val="004A2CE8"/>
    <w:rsid w:val="004A5F5F"/>
    <w:rsid w:val="004A6F5D"/>
    <w:rsid w:val="004B0BA4"/>
    <w:rsid w:val="004B236F"/>
    <w:rsid w:val="004B262F"/>
    <w:rsid w:val="004C156D"/>
    <w:rsid w:val="004C5A0D"/>
    <w:rsid w:val="004C750E"/>
    <w:rsid w:val="004D395F"/>
    <w:rsid w:val="004E16BD"/>
    <w:rsid w:val="004E497D"/>
    <w:rsid w:val="004E775A"/>
    <w:rsid w:val="004F62EF"/>
    <w:rsid w:val="005100B9"/>
    <w:rsid w:val="005150EB"/>
    <w:rsid w:val="0051706C"/>
    <w:rsid w:val="00522879"/>
    <w:rsid w:val="0052611F"/>
    <w:rsid w:val="00527E5E"/>
    <w:rsid w:val="00540422"/>
    <w:rsid w:val="00551A02"/>
    <w:rsid w:val="005534FA"/>
    <w:rsid w:val="005616CD"/>
    <w:rsid w:val="00567ECD"/>
    <w:rsid w:val="00575591"/>
    <w:rsid w:val="005771A8"/>
    <w:rsid w:val="005772C3"/>
    <w:rsid w:val="00591BD9"/>
    <w:rsid w:val="005946EC"/>
    <w:rsid w:val="005A14BD"/>
    <w:rsid w:val="005A3025"/>
    <w:rsid w:val="005A35DA"/>
    <w:rsid w:val="005B1966"/>
    <w:rsid w:val="005B38DC"/>
    <w:rsid w:val="005B5FE0"/>
    <w:rsid w:val="005C3F74"/>
    <w:rsid w:val="005D0CFF"/>
    <w:rsid w:val="005D3A03"/>
    <w:rsid w:val="005E1C22"/>
    <w:rsid w:val="005F6423"/>
    <w:rsid w:val="00605574"/>
    <w:rsid w:val="0061142B"/>
    <w:rsid w:val="006177EA"/>
    <w:rsid w:val="00620E0F"/>
    <w:rsid w:val="00631504"/>
    <w:rsid w:val="00632C86"/>
    <w:rsid w:val="00636DC3"/>
    <w:rsid w:val="00645458"/>
    <w:rsid w:val="00654A25"/>
    <w:rsid w:val="006575C4"/>
    <w:rsid w:val="0066138E"/>
    <w:rsid w:val="006627A0"/>
    <w:rsid w:val="006803F1"/>
    <w:rsid w:val="006940FD"/>
    <w:rsid w:val="006A6D4A"/>
    <w:rsid w:val="006A70DE"/>
    <w:rsid w:val="006B0856"/>
    <w:rsid w:val="006B2920"/>
    <w:rsid w:val="006D78F6"/>
    <w:rsid w:val="006D7C14"/>
    <w:rsid w:val="006E00BF"/>
    <w:rsid w:val="006E0DBA"/>
    <w:rsid w:val="006F08D9"/>
    <w:rsid w:val="006F246D"/>
    <w:rsid w:val="006F58A5"/>
    <w:rsid w:val="007015F8"/>
    <w:rsid w:val="007073BF"/>
    <w:rsid w:val="00707D07"/>
    <w:rsid w:val="00721580"/>
    <w:rsid w:val="00730884"/>
    <w:rsid w:val="00730BA4"/>
    <w:rsid w:val="00730BBC"/>
    <w:rsid w:val="00741071"/>
    <w:rsid w:val="00754A41"/>
    <w:rsid w:val="00760B22"/>
    <w:rsid w:val="00774855"/>
    <w:rsid w:val="007751CA"/>
    <w:rsid w:val="00775F5D"/>
    <w:rsid w:val="0077715A"/>
    <w:rsid w:val="007810DE"/>
    <w:rsid w:val="007821CF"/>
    <w:rsid w:val="00791BFB"/>
    <w:rsid w:val="007A162B"/>
    <w:rsid w:val="007A2796"/>
    <w:rsid w:val="007B0EC7"/>
    <w:rsid w:val="007C00BA"/>
    <w:rsid w:val="007C0311"/>
    <w:rsid w:val="007C1407"/>
    <w:rsid w:val="007C1581"/>
    <w:rsid w:val="007C6CA2"/>
    <w:rsid w:val="007D3FBA"/>
    <w:rsid w:val="007E128D"/>
    <w:rsid w:val="007E5B12"/>
    <w:rsid w:val="007F03A0"/>
    <w:rsid w:val="007F5AD9"/>
    <w:rsid w:val="007F6B44"/>
    <w:rsid w:val="007F77EF"/>
    <w:rsid w:val="008002C0"/>
    <w:rsid w:val="00800A5E"/>
    <w:rsid w:val="00802031"/>
    <w:rsid w:val="00802BBA"/>
    <w:rsid w:val="00812BF8"/>
    <w:rsid w:val="0081310A"/>
    <w:rsid w:val="008205E8"/>
    <w:rsid w:val="0082711D"/>
    <w:rsid w:val="00843D21"/>
    <w:rsid w:val="00845098"/>
    <w:rsid w:val="00846979"/>
    <w:rsid w:val="00846FBC"/>
    <w:rsid w:val="00850AC6"/>
    <w:rsid w:val="00853779"/>
    <w:rsid w:val="00853E9F"/>
    <w:rsid w:val="008549DC"/>
    <w:rsid w:val="00862764"/>
    <w:rsid w:val="00864AC0"/>
    <w:rsid w:val="0087455A"/>
    <w:rsid w:val="008810BD"/>
    <w:rsid w:val="00884BAA"/>
    <w:rsid w:val="0089017A"/>
    <w:rsid w:val="00893648"/>
    <w:rsid w:val="008A0B14"/>
    <w:rsid w:val="008A1529"/>
    <w:rsid w:val="008A379D"/>
    <w:rsid w:val="008A7FE9"/>
    <w:rsid w:val="008B2433"/>
    <w:rsid w:val="008B3666"/>
    <w:rsid w:val="008B7AEF"/>
    <w:rsid w:val="008C130B"/>
    <w:rsid w:val="008C1ACB"/>
    <w:rsid w:val="008C5187"/>
    <w:rsid w:val="008C5323"/>
    <w:rsid w:val="008C6A9D"/>
    <w:rsid w:val="008D2065"/>
    <w:rsid w:val="008D2466"/>
    <w:rsid w:val="008E448F"/>
    <w:rsid w:val="008E4DA0"/>
    <w:rsid w:val="008E7725"/>
    <w:rsid w:val="008E7EBC"/>
    <w:rsid w:val="008F4567"/>
    <w:rsid w:val="008F6CD5"/>
    <w:rsid w:val="00900ADB"/>
    <w:rsid w:val="0091392F"/>
    <w:rsid w:val="00913BDA"/>
    <w:rsid w:val="009155BA"/>
    <w:rsid w:val="00924C78"/>
    <w:rsid w:val="0094440A"/>
    <w:rsid w:val="00953194"/>
    <w:rsid w:val="00962413"/>
    <w:rsid w:val="00964A05"/>
    <w:rsid w:val="0096777A"/>
    <w:rsid w:val="0097069C"/>
    <w:rsid w:val="00972B09"/>
    <w:rsid w:val="00974410"/>
    <w:rsid w:val="009767EF"/>
    <w:rsid w:val="00983214"/>
    <w:rsid w:val="00985EC2"/>
    <w:rsid w:val="00992D2A"/>
    <w:rsid w:val="0099453D"/>
    <w:rsid w:val="00997313"/>
    <w:rsid w:val="009A6A3B"/>
    <w:rsid w:val="009B3C06"/>
    <w:rsid w:val="009B55B1"/>
    <w:rsid w:val="009B5E24"/>
    <w:rsid w:val="009C0186"/>
    <w:rsid w:val="009D3625"/>
    <w:rsid w:val="009D5220"/>
    <w:rsid w:val="009F4408"/>
    <w:rsid w:val="009F6C2A"/>
    <w:rsid w:val="009F7975"/>
    <w:rsid w:val="00A04615"/>
    <w:rsid w:val="00A04854"/>
    <w:rsid w:val="00A07B10"/>
    <w:rsid w:val="00A1414E"/>
    <w:rsid w:val="00A174C5"/>
    <w:rsid w:val="00A33D10"/>
    <w:rsid w:val="00A3589F"/>
    <w:rsid w:val="00A424B2"/>
    <w:rsid w:val="00A45A37"/>
    <w:rsid w:val="00A52353"/>
    <w:rsid w:val="00A572CB"/>
    <w:rsid w:val="00A6092A"/>
    <w:rsid w:val="00A62C5D"/>
    <w:rsid w:val="00A63493"/>
    <w:rsid w:val="00A65A4C"/>
    <w:rsid w:val="00A701F5"/>
    <w:rsid w:val="00A70A00"/>
    <w:rsid w:val="00A7117C"/>
    <w:rsid w:val="00A85D9D"/>
    <w:rsid w:val="00A93A89"/>
    <w:rsid w:val="00A93F5F"/>
    <w:rsid w:val="00A9449C"/>
    <w:rsid w:val="00AA68EE"/>
    <w:rsid w:val="00AA6B4E"/>
    <w:rsid w:val="00AA786A"/>
    <w:rsid w:val="00AB6D1F"/>
    <w:rsid w:val="00AC1FF9"/>
    <w:rsid w:val="00AC4E71"/>
    <w:rsid w:val="00AC4F65"/>
    <w:rsid w:val="00AC7E54"/>
    <w:rsid w:val="00AD1371"/>
    <w:rsid w:val="00AE211C"/>
    <w:rsid w:val="00AE4B98"/>
    <w:rsid w:val="00AE52A4"/>
    <w:rsid w:val="00AF3B6D"/>
    <w:rsid w:val="00B10BB1"/>
    <w:rsid w:val="00B11A13"/>
    <w:rsid w:val="00B14B56"/>
    <w:rsid w:val="00B21192"/>
    <w:rsid w:val="00B24D3C"/>
    <w:rsid w:val="00B27025"/>
    <w:rsid w:val="00B3062F"/>
    <w:rsid w:val="00B318FC"/>
    <w:rsid w:val="00B410FE"/>
    <w:rsid w:val="00B41BEB"/>
    <w:rsid w:val="00B43A6F"/>
    <w:rsid w:val="00B537BF"/>
    <w:rsid w:val="00B55486"/>
    <w:rsid w:val="00B6091F"/>
    <w:rsid w:val="00B620E4"/>
    <w:rsid w:val="00B64797"/>
    <w:rsid w:val="00B64A28"/>
    <w:rsid w:val="00B70AB7"/>
    <w:rsid w:val="00B720F9"/>
    <w:rsid w:val="00B724A0"/>
    <w:rsid w:val="00B8158E"/>
    <w:rsid w:val="00B823AA"/>
    <w:rsid w:val="00B90A4B"/>
    <w:rsid w:val="00B94B74"/>
    <w:rsid w:val="00B97477"/>
    <w:rsid w:val="00B97B47"/>
    <w:rsid w:val="00BA45DB"/>
    <w:rsid w:val="00BB4090"/>
    <w:rsid w:val="00BB483F"/>
    <w:rsid w:val="00BC0FE4"/>
    <w:rsid w:val="00BE6941"/>
    <w:rsid w:val="00BE6F11"/>
    <w:rsid w:val="00BE7854"/>
    <w:rsid w:val="00BF4184"/>
    <w:rsid w:val="00BF48F3"/>
    <w:rsid w:val="00C02336"/>
    <w:rsid w:val="00C039CA"/>
    <w:rsid w:val="00C0601E"/>
    <w:rsid w:val="00C07017"/>
    <w:rsid w:val="00C1314E"/>
    <w:rsid w:val="00C21B14"/>
    <w:rsid w:val="00C21E93"/>
    <w:rsid w:val="00C31D30"/>
    <w:rsid w:val="00C329FA"/>
    <w:rsid w:val="00C32C28"/>
    <w:rsid w:val="00C36842"/>
    <w:rsid w:val="00C434BC"/>
    <w:rsid w:val="00C45DF1"/>
    <w:rsid w:val="00C5401A"/>
    <w:rsid w:val="00C5564D"/>
    <w:rsid w:val="00C55BAD"/>
    <w:rsid w:val="00C55D52"/>
    <w:rsid w:val="00C572F5"/>
    <w:rsid w:val="00C61A8D"/>
    <w:rsid w:val="00C63C92"/>
    <w:rsid w:val="00C670E9"/>
    <w:rsid w:val="00C7188C"/>
    <w:rsid w:val="00C77C14"/>
    <w:rsid w:val="00C861AD"/>
    <w:rsid w:val="00CA0684"/>
    <w:rsid w:val="00CA0E33"/>
    <w:rsid w:val="00CB06E1"/>
    <w:rsid w:val="00CC4CB0"/>
    <w:rsid w:val="00CD0571"/>
    <w:rsid w:val="00CD6E39"/>
    <w:rsid w:val="00CE476C"/>
    <w:rsid w:val="00CF6E91"/>
    <w:rsid w:val="00CF6F1D"/>
    <w:rsid w:val="00CF6FDA"/>
    <w:rsid w:val="00CF7080"/>
    <w:rsid w:val="00CF7D42"/>
    <w:rsid w:val="00D00E3A"/>
    <w:rsid w:val="00D019DA"/>
    <w:rsid w:val="00D03CF0"/>
    <w:rsid w:val="00D076DB"/>
    <w:rsid w:val="00D12E77"/>
    <w:rsid w:val="00D16433"/>
    <w:rsid w:val="00D214EB"/>
    <w:rsid w:val="00D30222"/>
    <w:rsid w:val="00D43779"/>
    <w:rsid w:val="00D44010"/>
    <w:rsid w:val="00D454C7"/>
    <w:rsid w:val="00D462E2"/>
    <w:rsid w:val="00D514D8"/>
    <w:rsid w:val="00D523D8"/>
    <w:rsid w:val="00D55CE8"/>
    <w:rsid w:val="00D62FCC"/>
    <w:rsid w:val="00D649F2"/>
    <w:rsid w:val="00D7065E"/>
    <w:rsid w:val="00D739C2"/>
    <w:rsid w:val="00D80C34"/>
    <w:rsid w:val="00D817F8"/>
    <w:rsid w:val="00D848FC"/>
    <w:rsid w:val="00D85B68"/>
    <w:rsid w:val="00DA18F3"/>
    <w:rsid w:val="00DD4F31"/>
    <w:rsid w:val="00DD524F"/>
    <w:rsid w:val="00DE615B"/>
    <w:rsid w:val="00DF2049"/>
    <w:rsid w:val="00DF3A8C"/>
    <w:rsid w:val="00DF69EB"/>
    <w:rsid w:val="00E031B8"/>
    <w:rsid w:val="00E163C9"/>
    <w:rsid w:val="00E1780A"/>
    <w:rsid w:val="00E21294"/>
    <w:rsid w:val="00E21A77"/>
    <w:rsid w:val="00E229C7"/>
    <w:rsid w:val="00E2395D"/>
    <w:rsid w:val="00E3111A"/>
    <w:rsid w:val="00E40ED4"/>
    <w:rsid w:val="00E41C36"/>
    <w:rsid w:val="00E42C02"/>
    <w:rsid w:val="00E44BC3"/>
    <w:rsid w:val="00E46194"/>
    <w:rsid w:val="00E6004D"/>
    <w:rsid w:val="00E619A9"/>
    <w:rsid w:val="00E623C9"/>
    <w:rsid w:val="00E71CE9"/>
    <w:rsid w:val="00E736C8"/>
    <w:rsid w:val="00E81978"/>
    <w:rsid w:val="00E81F4D"/>
    <w:rsid w:val="00E82D13"/>
    <w:rsid w:val="00E834AA"/>
    <w:rsid w:val="00E907B9"/>
    <w:rsid w:val="00E92650"/>
    <w:rsid w:val="00E96675"/>
    <w:rsid w:val="00EA16F7"/>
    <w:rsid w:val="00EB1B14"/>
    <w:rsid w:val="00EC0B33"/>
    <w:rsid w:val="00EC1A11"/>
    <w:rsid w:val="00EC5957"/>
    <w:rsid w:val="00ED40EC"/>
    <w:rsid w:val="00EE25D9"/>
    <w:rsid w:val="00EE2F9F"/>
    <w:rsid w:val="00EE45D9"/>
    <w:rsid w:val="00EE6B29"/>
    <w:rsid w:val="00EF7AB0"/>
    <w:rsid w:val="00F01DA1"/>
    <w:rsid w:val="00F07918"/>
    <w:rsid w:val="00F12027"/>
    <w:rsid w:val="00F207C3"/>
    <w:rsid w:val="00F255E9"/>
    <w:rsid w:val="00F30FC1"/>
    <w:rsid w:val="00F3233A"/>
    <w:rsid w:val="00F37234"/>
    <w:rsid w:val="00F379B7"/>
    <w:rsid w:val="00F46DB0"/>
    <w:rsid w:val="00F514EA"/>
    <w:rsid w:val="00F522F5"/>
    <w:rsid w:val="00F525FA"/>
    <w:rsid w:val="00F546F2"/>
    <w:rsid w:val="00F630FF"/>
    <w:rsid w:val="00F63D59"/>
    <w:rsid w:val="00F650FB"/>
    <w:rsid w:val="00F65E4A"/>
    <w:rsid w:val="00F810AE"/>
    <w:rsid w:val="00F84D28"/>
    <w:rsid w:val="00F955B3"/>
    <w:rsid w:val="00FA0FAA"/>
    <w:rsid w:val="00FA1756"/>
    <w:rsid w:val="00FB3C14"/>
    <w:rsid w:val="00FB7009"/>
    <w:rsid w:val="00FC2F18"/>
    <w:rsid w:val="00FC7CF8"/>
    <w:rsid w:val="00FD1FD7"/>
    <w:rsid w:val="00FD4C45"/>
    <w:rsid w:val="00FE453A"/>
    <w:rsid w:val="00FE4A16"/>
    <w:rsid w:val="00FE562C"/>
    <w:rsid w:val="00FE57AE"/>
    <w:rsid w:val="00FE6BE8"/>
    <w:rsid w:val="00FF0A36"/>
    <w:rsid w:val="00FF2002"/>
    <w:rsid w:val="00FF30B5"/>
    <w:rsid w:val="00FF4B0D"/>
    <w:rsid w:val="00FF4E77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E0796"/>
  <w15:chartTrackingRefBased/>
  <w15:docId w15:val="{B9055B38-E269-4641-A43E-8BA55AAF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CF7D42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2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AppData\Roaming\Microsoft\Templates\APA%20style%20report%20(6th%20edition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Cloud storage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  <b:Source>
    <b:Tag>Article</b:Tag>
    <b:SourceType>Book</b:SourceType>
    <b:Guid>{D4382C40-3DA7-4574-927B-2A66B806D070}</b:Guid>
    <b:Title>On Writing: A Memoir of the Craft</b:Title>
    <b:Year>2000</b:Year>
    <b:JournalName>Journal Title</b:JournalName>
    <b:Pages>Pages From - To</b:Pages>
    <b:Author>
      <b:Author>
        <b:NameList>
          <b:Person>
            <b:Last>King</b:Last>
            <b:First>Steven</b:First>
          </b:Person>
        </b:NameList>
      </b:Author>
    </b:Author>
    <b:Publisher>Scribner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A8F82C-5053-4F8C-92D0-9FF5019AC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4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Darnell Lewis</cp:lastModifiedBy>
  <cp:revision>2</cp:revision>
  <dcterms:created xsi:type="dcterms:W3CDTF">2023-11-01T17:33:00Z</dcterms:created>
  <dcterms:modified xsi:type="dcterms:W3CDTF">2023-11-01T17:33:00Z</dcterms:modified>
</cp:coreProperties>
</file>