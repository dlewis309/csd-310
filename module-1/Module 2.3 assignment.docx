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5664604D" w:rsidR="00E81978" w:rsidRDefault="00E81978" w:rsidP="004778C4">
      <w:pPr>
        <w:pStyle w:val="Title"/>
        <w:jc w:val="left"/>
      </w:pPr>
    </w:p>
    <w:p w14:paraId="3F6BE6F1" w14:textId="656C88FE" w:rsidR="00B823AA" w:rsidRDefault="00846FBC" w:rsidP="00B823AA">
      <w:pPr>
        <w:pStyle w:val="Title2"/>
      </w:pPr>
      <w:r>
        <w:t>Lewis, Darnell</w:t>
      </w:r>
    </w:p>
    <w:p w14:paraId="29878757" w14:textId="032F30DD" w:rsidR="00E81978" w:rsidRDefault="005A3025" w:rsidP="00B823AA">
      <w:pPr>
        <w:pStyle w:val="Title2"/>
      </w:pPr>
      <w:r>
        <w:t xml:space="preserve">Bellevue University, </w:t>
      </w:r>
      <w:r w:rsidR="002F2D7C">
        <w:t>Class</w:t>
      </w:r>
    </w:p>
    <w:p w14:paraId="710A1652" w14:textId="1D9441FC" w:rsidR="005A3025" w:rsidRDefault="005B5FE0" w:rsidP="00B823AA">
      <w:pPr>
        <w:pStyle w:val="Title2"/>
      </w:pPr>
      <w:r>
        <w:t>CSD-310</w:t>
      </w:r>
    </w:p>
    <w:p w14:paraId="4A9493F8" w14:textId="22732A43" w:rsidR="005A3025" w:rsidRDefault="005B5FE0" w:rsidP="00B823AA">
      <w:pPr>
        <w:pStyle w:val="Title2"/>
      </w:pPr>
      <w:r>
        <w:t>10/</w:t>
      </w:r>
      <w:r w:rsidR="007E128D">
        <w:t>24</w:t>
      </w:r>
      <w:r w:rsidR="00850AC6">
        <w:t>/2023</w:t>
      </w:r>
    </w:p>
    <w:p w14:paraId="1BA3A467" w14:textId="77777777" w:rsidR="00F3233A" w:rsidRDefault="00F3233A" w:rsidP="00B823AA">
      <w:pPr>
        <w:pStyle w:val="Title2"/>
      </w:pPr>
    </w:p>
    <w:p w14:paraId="02A6EDFC" w14:textId="31C474FB" w:rsidR="00F3233A" w:rsidRDefault="00791BFB" w:rsidP="00B823AA">
      <w:pPr>
        <w:pStyle w:val="Title2"/>
      </w:pPr>
      <w:r>
        <w:rPr>
          <w:rFonts w:asciiTheme="majorHAnsi" w:eastAsiaTheme="majorEastAsia" w:hAnsiTheme="majorHAnsi" w:cstheme="majorHAnsi"/>
          <w:noProof/>
        </w:rPr>
        <w:drawing>
          <wp:inline distT="0" distB="0" distL="0" distR="0" wp14:anchorId="58C88930" wp14:editId="4783F310">
            <wp:extent cx="5943600" cy="3249295"/>
            <wp:effectExtent l="0" t="0" r="0" b="8255"/>
            <wp:docPr id="1511741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4115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73AE" w14:textId="7525CA74" w:rsidR="00F3233A" w:rsidRDefault="00F3233A" w:rsidP="00B823AA">
      <w:pPr>
        <w:pStyle w:val="Title2"/>
      </w:pPr>
    </w:p>
    <w:p w14:paraId="06E1914A" w14:textId="47DE676A" w:rsidR="000D2263" w:rsidRDefault="000D2263" w:rsidP="000D2263">
      <w:pPr>
        <w:rPr>
          <w:rFonts w:asciiTheme="majorHAnsi" w:eastAsiaTheme="majorEastAsia" w:hAnsiTheme="majorHAnsi" w:cstheme="majorHAnsi"/>
        </w:rPr>
      </w:pPr>
    </w:p>
    <w:p w14:paraId="135C2760" w14:textId="77777777" w:rsidR="00791BFB" w:rsidRDefault="000D2263" w:rsidP="00791BFB">
      <w:r>
        <w:tab/>
      </w:r>
    </w:p>
    <w:p w14:paraId="59715DA4" w14:textId="686F5D53" w:rsidR="00791BFB" w:rsidRDefault="00791BFB" w:rsidP="00791BFB">
      <w:r>
        <w:lastRenderedPageBreak/>
        <w:t xml:space="preserve">NoSQL Data Structure: </w:t>
      </w:r>
    </w:p>
    <w:p w14:paraId="6D224E64" w14:textId="77777777" w:rsidR="00791BFB" w:rsidRDefault="00791BFB" w:rsidP="00791BFB">
      <w:r>
        <w:t>{</w:t>
      </w:r>
    </w:p>
    <w:p w14:paraId="58264F28" w14:textId="5CA1C451" w:rsidR="00791BFB" w:rsidRDefault="00791BFB" w:rsidP="00791BFB">
      <w:r>
        <w:t xml:space="preserve">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r w:rsidR="00C63C92">
        <w:t>Darnell</w:t>
      </w:r>
      <w:r>
        <w:t>",</w:t>
      </w:r>
    </w:p>
    <w:p w14:paraId="50B7A30C" w14:textId="67636DA7" w:rsidR="00791BFB" w:rsidRDefault="00791BFB" w:rsidP="00791BFB">
      <w:r>
        <w:t xml:space="preserve">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r w:rsidR="00C63C92">
        <w:t>Lewis</w:t>
      </w:r>
      <w:r>
        <w:t>",</w:t>
      </w:r>
    </w:p>
    <w:p w14:paraId="5431B130" w14:textId="2E66070E" w:rsidR="00C63C92" w:rsidRDefault="00C63C92" w:rsidP="00C63C92">
      <w:r>
        <w:t xml:space="preserve"> </w:t>
      </w:r>
      <w:r>
        <w:t>"</w:t>
      </w:r>
      <w:r>
        <w:t>birthday</w:t>
      </w:r>
      <w:r>
        <w:t>": "</w:t>
      </w:r>
      <w:r>
        <w:t>08/25/1987</w:t>
      </w:r>
      <w:r>
        <w:t>",</w:t>
      </w:r>
    </w:p>
    <w:p w14:paraId="2FF6E451" w14:textId="51780245" w:rsidR="00791BFB" w:rsidRDefault="00791BFB" w:rsidP="00791BFB">
      <w:r>
        <w:t xml:space="preserve"> "</w:t>
      </w:r>
      <w:r w:rsidR="00C63C92">
        <w:t>roles</w:t>
      </w:r>
      <w:r>
        <w:t>": [</w:t>
      </w:r>
    </w:p>
    <w:p w14:paraId="2DA1D2EA" w14:textId="77777777" w:rsidR="00791BFB" w:rsidRDefault="00791BFB" w:rsidP="00791BFB">
      <w:r>
        <w:t xml:space="preserve"> {</w:t>
      </w:r>
    </w:p>
    <w:p w14:paraId="34252C88" w14:textId="175E0E5B" w:rsidR="00791BFB" w:rsidRDefault="00791BFB" w:rsidP="00791BFB">
      <w:r>
        <w:t xml:space="preserve"> "</w:t>
      </w:r>
      <w:r w:rsidR="00C63C92">
        <w:t>title</w:t>
      </w:r>
      <w:r>
        <w:t>": "</w:t>
      </w:r>
      <w:r w:rsidR="00C63C92">
        <w:t>Software Engineer lead</w:t>
      </w:r>
      <w:r>
        <w:t>",</w:t>
      </w:r>
    </w:p>
    <w:p w14:paraId="112A28DD" w14:textId="2980E52A" w:rsidR="00791BFB" w:rsidRDefault="00791BFB" w:rsidP="00791BFB">
      <w:r>
        <w:t xml:space="preserve"> "</w:t>
      </w:r>
      <w:proofErr w:type="gramStart"/>
      <w:r w:rsidR="00C63C92">
        <w:t>title</w:t>
      </w:r>
      <w:proofErr w:type="gramEnd"/>
      <w:r w:rsidR="00C63C92">
        <w:t>_2</w:t>
      </w:r>
      <w:r>
        <w:t>": "</w:t>
      </w:r>
      <w:r w:rsidR="00C63C92">
        <w:t>Scrum Master</w:t>
      </w:r>
      <w:r>
        <w:t>"</w:t>
      </w:r>
    </w:p>
    <w:p w14:paraId="13D4B249" w14:textId="7A58D9D8" w:rsidR="00CD0571" w:rsidRDefault="00CD0571" w:rsidP="00791BFB">
      <w:r>
        <w:t>}</w:t>
      </w:r>
    </w:p>
    <w:p w14:paraId="0F107168" w14:textId="66EDB9FF" w:rsidR="0087455A" w:rsidRDefault="0087455A" w:rsidP="0087455A">
      <w:r>
        <w:t>"</w:t>
      </w:r>
      <w:r>
        <w:t>dependents</w:t>
      </w:r>
      <w:r>
        <w:t>": [</w:t>
      </w:r>
    </w:p>
    <w:p w14:paraId="04DB5403" w14:textId="77777777" w:rsidR="0087455A" w:rsidRDefault="0087455A" w:rsidP="0087455A">
      <w:r>
        <w:t xml:space="preserve"> {</w:t>
      </w:r>
    </w:p>
    <w:p w14:paraId="6D32B787" w14:textId="3CAE0DE2" w:rsidR="0087455A" w:rsidRDefault="0087455A" w:rsidP="0087455A">
      <w:r>
        <w:t xml:space="preserve"> "</w:t>
      </w:r>
      <w:r>
        <w:t>child1</w:t>
      </w:r>
      <w:r>
        <w:t>": "</w:t>
      </w:r>
      <w:r>
        <w:t>Amelia</w:t>
      </w:r>
      <w:r>
        <w:t>",</w:t>
      </w:r>
    </w:p>
    <w:p w14:paraId="4DB797F9" w14:textId="08F60813" w:rsidR="0087455A" w:rsidRDefault="0087455A" w:rsidP="0087455A">
      <w:r>
        <w:t xml:space="preserve"> "</w:t>
      </w:r>
      <w:r>
        <w:t>child2</w:t>
      </w:r>
      <w:r>
        <w:t>": "</w:t>
      </w:r>
      <w:r>
        <w:t>Natali</w:t>
      </w:r>
      <w:r>
        <w:t>"</w:t>
      </w:r>
      <w:r>
        <w:t>,</w:t>
      </w:r>
    </w:p>
    <w:p w14:paraId="174E14E2" w14:textId="63171E66" w:rsidR="0087455A" w:rsidRDefault="0087455A" w:rsidP="0087455A">
      <w:r>
        <w:t xml:space="preserve"> }</w:t>
      </w:r>
    </w:p>
    <w:p w14:paraId="572BF270" w14:textId="4EC251A4" w:rsidR="000D2263" w:rsidRPr="000D2263" w:rsidRDefault="000D2263" w:rsidP="000D2263"/>
    <w:sectPr w:rsidR="000D2263" w:rsidRPr="000D2263" w:rsidSect="0010078C"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4F83" w14:textId="77777777" w:rsidR="00244A65" w:rsidRDefault="00244A65">
      <w:pPr>
        <w:spacing w:line="240" w:lineRule="auto"/>
      </w:pPr>
      <w:r>
        <w:separator/>
      </w:r>
    </w:p>
    <w:p w14:paraId="318B40F0" w14:textId="77777777" w:rsidR="00244A65" w:rsidRDefault="00244A65"/>
  </w:endnote>
  <w:endnote w:type="continuationSeparator" w:id="0">
    <w:p w14:paraId="2D65623C" w14:textId="77777777" w:rsidR="00244A65" w:rsidRDefault="00244A65">
      <w:pPr>
        <w:spacing w:line="240" w:lineRule="auto"/>
      </w:pPr>
      <w:r>
        <w:continuationSeparator/>
      </w:r>
    </w:p>
    <w:p w14:paraId="257675D5" w14:textId="77777777" w:rsidR="00244A65" w:rsidRDefault="00244A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45EF" w14:textId="3518925F" w:rsidR="002F2D7C" w:rsidRDefault="000853BC">
    <w:pPr>
      <w:pStyle w:val="Footer"/>
    </w:pPr>
    <w:r>
      <w:t>Lewis</w:t>
    </w:r>
    <w:r w:rsidR="00BE7854">
      <w:t xml:space="preserve">, </w:t>
    </w:r>
    <w:r w:rsidR="005B5FE0">
      <w:t xml:space="preserve">CSD-310 October </w:t>
    </w:r>
    <w:r w:rsidR="007E128D">
      <w:t>24t</w:t>
    </w:r>
    <w:r w:rsidR="005B5FE0">
      <w:t>h</w:t>
    </w:r>
    <w:r w:rsidR="00BE7854">
      <w:t>. 2023</w:t>
    </w:r>
    <w:r w:rsidR="002F2D7C">
      <w:ptab w:relativeTo="margin" w:alignment="right" w:leader="none"/>
    </w:r>
    <w:r w:rsidR="002F2D7C">
      <w:rPr>
        <w:color w:val="7F7F7F" w:themeColor="background1" w:themeShade="7F"/>
        <w:spacing w:val="60"/>
      </w:rPr>
      <w:t>Page</w:t>
    </w:r>
    <w:r w:rsidR="002F2D7C">
      <w:t xml:space="preserve"> | </w:t>
    </w:r>
    <w:r w:rsidR="002F2D7C">
      <w:fldChar w:fldCharType="begin"/>
    </w:r>
    <w:r w:rsidR="002F2D7C">
      <w:instrText xml:space="preserve"> PAGE   \* MERGEFORMAT </w:instrText>
    </w:r>
    <w:r w:rsidR="002F2D7C">
      <w:fldChar w:fldCharType="separate"/>
    </w:r>
    <w:r w:rsidR="002F2D7C">
      <w:t>1</w:t>
    </w:r>
    <w:r w:rsidR="002F2D7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EC0F" w14:textId="77777777" w:rsidR="00244A65" w:rsidRDefault="00244A65">
      <w:pPr>
        <w:spacing w:line="240" w:lineRule="auto"/>
      </w:pPr>
      <w:r>
        <w:separator/>
      </w:r>
    </w:p>
    <w:p w14:paraId="6612CF97" w14:textId="77777777" w:rsidR="00244A65" w:rsidRDefault="00244A65"/>
  </w:footnote>
  <w:footnote w:type="continuationSeparator" w:id="0">
    <w:p w14:paraId="39643649" w14:textId="77777777" w:rsidR="00244A65" w:rsidRDefault="00244A65">
      <w:pPr>
        <w:spacing w:line="240" w:lineRule="auto"/>
      </w:pPr>
      <w:r>
        <w:continuationSeparator/>
      </w:r>
    </w:p>
    <w:p w14:paraId="548366B6" w14:textId="77777777" w:rsidR="00244A65" w:rsidRDefault="00244A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B43903"/>
    <w:multiLevelType w:val="multilevel"/>
    <w:tmpl w:val="C8E6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C53AD5"/>
    <w:multiLevelType w:val="multilevel"/>
    <w:tmpl w:val="74E6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8D27AC"/>
    <w:multiLevelType w:val="hybridMultilevel"/>
    <w:tmpl w:val="8EA0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3960813">
    <w:abstractNumId w:val="9"/>
  </w:num>
  <w:num w:numId="2" w16cid:durableId="1634631441">
    <w:abstractNumId w:val="7"/>
  </w:num>
  <w:num w:numId="3" w16cid:durableId="1307205352">
    <w:abstractNumId w:val="6"/>
  </w:num>
  <w:num w:numId="4" w16cid:durableId="1408528255">
    <w:abstractNumId w:val="5"/>
  </w:num>
  <w:num w:numId="5" w16cid:durableId="2003192919">
    <w:abstractNumId w:val="4"/>
  </w:num>
  <w:num w:numId="6" w16cid:durableId="1555703159">
    <w:abstractNumId w:val="8"/>
  </w:num>
  <w:num w:numId="7" w16cid:durableId="1168713326">
    <w:abstractNumId w:val="3"/>
  </w:num>
  <w:num w:numId="8" w16cid:durableId="1860125413">
    <w:abstractNumId w:val="2"/>
  </w:num>
  <w:num w:numId="9" w16cid:durableId="1725252371">
    <w:abstractNumId w:val="1"/>
  </w:num>
  <w:num w:numId="10" w16cid:durableId="533345321">
    <w:abstractNumId w:val="0"/>
  </w:num>
  <w:num w:numId="11" w16cid:durableId="86847777">
    <w:abstractNumId w:val="9"/>
    <w:lvlOverride w:ilvl="0">
      <w:startOverride w:val="1"/>
    </w:lvlOverride>
  </w:num>
  <w:num w:numId="12" w16cid:durableId="576211529">
    <w:abstractNumId w:val="16"/>
  </w:num>
  <w:num w:numId="13" w16cid:durableId="128058378">
    <w:abstractNumId w:val="14"/>
  </w:num>
  <w:num w:numId="14" w16cid:durableId="1850675100">
    <w:abstractNumId w:val="13"/>
  </w:num>
  <w:num w:numId="15" w16cid:durableId="14888186">
    <w:abstractNumId w:val="15"/>
  </w:num>
  <w:num w:numId="16" w16cid:durableId="1104885264">
    <w:abstractNumId w:val="12"/>
  </w:num>
  <w:num w:numId="17" w16cid:durableId="958026460">
    <w:abstractNumId w:val="11"/>
  </w:num>
  <w:num w:numId="18" w16cid:durableId="729230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7BFB"/>
    <w:rsid w:val="000115C5"/>
    <w:rsid w:val="00014341"/>
    <w:rsid w:val="00014E5A"/>
    <w:rsid w:val="00022F9A"/>
    <w:rsid w:val="00023D7F"/>
    <w:rsid w:val="00025802"/>
    <w:rsid w:val="000371AC"/>
    <w:rsid w:val="0003721C"/>
    <w:rsid w:val="00037B88"/>
    <w:rsid w:val="00044EE9"/>
    <w:rsid w:val="00052B33"/>
    <w:rsid w:val="000530F2"/>
    <w:rsid w:val="00055C9B"/>
    <w:rsid w:val="0006241D"/>
    <w:rsid w:val="0006761E"/>
    <w:rsid w:val="00067775"/>
    <w:rsid w:val="0008164F"/>
    <w:rsid w:val="000853BC"/>
    <w:rsid w:val="0009533E"/>
    <w:rsid w:val="000A298F"/>
    <w:rsid w:val="000B173F"/>
    <w:rsid w:val="000B3328"/>
    <w:rsid w:val="000B7BC1"/>
    <w:rsid w:val="000B7CA0"/>
    <w:rsid w:val="000D03EB"/>
    <w:rsid w:val="000D2263"/>
    <w:rsid w:val="000D3129"/>
    <w:rsid w:val="000D3F41"/>
    <w:rsid w:val="000D4C7F"/>
    <w:rsid w:val="000F46D6"/>
    <w:rsid w:val="000F671C"/>
    <w:rsid w:val="0010078C"/>
    <w:rsid w:val="00102698"/>
    <w:rsid w:val="00102F12"/>
    <w:rsid w:val="00105394"/>
    <w:rsid w:val="001106B1"/>
    <w:rsid w:val="001161D0"/>
    <w:rsid w:val="00116904"/>
    <w:rsid w:val="001173C3"/>
    <w:rsid w:val="00120C4D"/>
    <w:rsid w:val="00125B48"/>
    <w:rsid w:val="00130D81"/>
    <w:rsid w:val="00131562"/>
    <w:rsid w:val="00133AE2"/>
    <w:rsid w:val="00133C79"/>
    <w:rsid w:val="00143E06"/>
    <w:rsid w:val="001446BE"/>
    <w:rsid w:val="00161097"/>
    <w:rsid w:val="00170C02"/>
    <w:rsid w:val="00175278"/>
    <w:rsid w:val="00181675"/>
    <w:rsid w:val="00182E74"/>
    <w:rsid w:val="001830FF"/>
    <w:rsid w:val="001A4D27"/>
    <w:rsid w:val="001B41E4"/>
    <w:rsid w:val="001B4258"/>
    <w:rsid w:val="001B56F1"/>
    <w:rsid w:val="001B7847"/>
    <w:rsid w:val="001C0B8E"/>
    <w:rsid w:val="001C4E9F"/>
    <w:rsid w:val="001C6851"/>
    <w:rsid w:val="001D2F3B"/>
    <w:rsid w:val="001D4A09"/>
    <w:rsid w:val="001E3D07"/>
    <w:rsid w:val="001E5AC0"/>
    <w:rsid w:val="001F268C"/>
    <w:rsid w:val="00201826"/>
    <w:rsid w:val="002106F5"/>
    <w:rsid w:val="00230423"/>
    <w:rsid w:val="002319DD"/>
    <w:rsid w:val="002348DF"/>
    <w:rsid w:val="00234E6D"/>
    <w:rsid w:val="00235412"/>
    <w:rsid w:val="002440E8"/>
    <w:rsid w:val="00244A65"/>
    <w:rsid w:val="00250AD0"/>
    <w:rsid w:val="002618E6"/>
    <w:rsid w:val="0026344C"/>
    <w:rsid w:val="002810CB"/>
    <w:rsid w:val="00282438"/>
    <w:rsid w:val="002835D6"/>
    <w:rsid w:val="00292A61"/>
    <w:rsid w:val="002A267F"/>
    <w:rsid w:val="002C06D9"/>
    <w:rsid w:val="002C1B85"/>
    <w:rsid w:val="002D018E"/>
    <w:rsid w:val="002D0D6A"/>
    <w:rsid w:val="002D19AE"/>
    <w:rsid w:val="002E0598"/>
    <w:rsid w:val="002E408E"/>
    <w:rsid w:val="002F2D7C"/>
    <w:rsid w:val="002F5114"/>
    <w:rsid w:val="002F7210"/>
    <w:rsid w:val="00301DD8"/>
    <w:rsid w:val="00302594"/>
    <w:rsid w:val="00311E12"/>
    <w:rsid w:val="003148EA"/>
    <w:rsid w:val="003164F1"/>
    <w:rsid w:val="00326869"/>
    <w:rsid w:val="00327543"/>
    <w:rsid w:val="00337DDC"/>
    <w:rsid w:val="003459A7"/>
    <w:rsid w:val="003459AE"/>
    <w:rsid w:val="00355DCA"/>
    <w:rsid w:val="003564CD"/>
    <w:rsid w:val="00356CB3"/>
    <w:rsid w:val="00360446"/>
    <w:rsid w:val="003666CB"/>
    <w:rsid w:val="003700CD"/>
    <w:rsid w:val="003725C0"/>
    <w:rsid w:val="00373060"/>
    <w:rsid w:val="00382407"/>
    <w:rsid w:val="003877C2"/>
    <w:rsid w:val="00390379"/>
    <w:rsid w:val="00395868"/>
    <w:rsid w:val="00397368"/>
    <w:rsid w:val="003C1ED4"/>
    <w:rsid w:val="003D1265"/>
    <w:rsid w:val="003D51F3"/>
    <w:rsid w:val="003E50C4"/>
    <w:rsid w:val="003E5C3E"/>
    <w:rsid w:val="003E7D7E"/>
    <w:rsid w:val="003F0141"/>
    <w:rsid w:val="003F01B0"/>
    <w:rsid w:val="003F30C5"/>
    <w:rsid w:val="003F4EA3"/>
    <w:rsid w:val="003F7218"/>
    <w:rsid w:val="0040609C"/>
    <w:rsid w:val="00406129"/>
    <w:rsid w:val="0041189F"/>
    <w:rsid w:val="004134FF"/>
    <w:rsid w:val="00415C7C"/>
    <w:rsid w:val="00417527"/>
    <w:rsid w:val="004221E3"/>
    <w:rsid w:val="0043084A"/>
    <w:rsid w:val="00431E66"/>
    <w:rsid w:val="00434641"/>
    <w:rsid w:val="00437430"/>
    <w:rsid w:val="00437C45"/>
    <w:rsid w:val="00446310"/>
    <w:rsid w:val="00460F02"/>
    <w:rsid w:val="00461B35"/>
    <w:rsid w:val="004626C9"/>
    <w:rsid w:val="0047277F"/>
    <w:rsid w:val="00475754"/>
    <w:rsid w:val="004778C4"/>
    <w:rsid w:val="00477BB5"/>
    <w:rsid w:val="00480393"/>
    <w:rsid w:val="00483CD1"/>
    <w:rsid w:val="004A2CE8"/>
    <w:rsid w:val="004A5F5F"/>
    <w:rsid w:val="004A6F5D"/>
    <w:rsid w:val="004B0BA4"/>
    <w:rsid w:val="004B236F"/>
    <w:rsid w:val="004B262F"/>
    <w:rsid w:val="004C156D"/>
    <w:rsid w:val="004C5A0D"/>
    <w:rsid w:val="004C750E"/>
    <w:rsid w:val="004D395F"/>
    <w:rsid w:val="004E16BD"/>
    <w:rsid w:val="004E497D"/>
    <w:rsid w:val="004E775A"/>
    <w:rsid w:val="004F62EF"/>
    <w:rsid w:val="005100B9"/>
    <w:rsid w:val="005150EB"/>
    <w:rsid w:val="0051706C"/>
    <w:rsid w:val="00522879"/>
    <w:rsid w:val="0052611F"/>
    <w:rsid w:val="00527E5E"/>
    <w:rsid w:val="00540422"/>
    <w:rsid w:val="00551A02"/>
    <w:rsid w:val="005534FA"/>
    <w:rsid w:val="00567ECD"/>
    <w:rsid w:val="00575591"/>
    <w:rsid w:val="005771A8"/>
    <w:rsid w:val="005772C3"/>
    <w:rsid w:val="00591BD9"/>
    <w:rsid w:val="005946EC"/>
    <w:rsid w:val="005A14BD"/>
    <w:rsid w:val="005A3025"/>
    <w:rsid w:val="005A35DA"/>
    <w:rsid w:val="005B1966"/>
    <w:rsid w:val="005B38DC"/>
    <w:rsid w:val="005B5FE0"/>
    <w:rsid w:val="005C3F74"/>
    <w:rsid w:val="005D0CFF"/>
    <w:rsid w:val="005D3A03"/>
    <w:rsid w:val="005E1C22"/>
    <w:rsid w:val="005F6423"/>
    <w:rsid w:val="00605574"/>
    <w:rsid w:val="0061142B"/>
    <w:rsid w:val="006177EA"/>
    <w:rsid w:val="00620E0F"/>
    <w:rsid w:val="00631504"/>
    <w:rsid w:val="00632C86"/>
    <w:rsid w:val="00636DC3"/>
    <w:rsid w:val="00645458"/>
    <w:rsid w:val="00654A25"/>
    <w:rsid w:val="006575C4"/>
    <w:rsid w:val="0066138E"/>
    <w:rsid w:val="006627A0"/>
    <w:rsid w:val="006803F1"/>
    <w:rsid w:val="006940FD"/>
    <w:rsid w:val="006A6D4A"/>
    <w:rsid w:val="006A70DE"/>
    <w:rsid w:val="006B0856"/>
    <w:rsid w:val="006B2920"/>
    <w:rsid w:val="006D78F6"/>
    <w:rsid w:val="006D7C14"/>
    <w:rsid w:val="006E00BF"/>
    <w:rsid w:val="006E0DBA"/>
    <w:rsid w:val="006F08D9"/>
    <w:rsid w:val="006F246D"/>
    <w:rsid w:val="006F58A5"/>
    <w:rsid w:val="007015F8"/>
    <w:rsid w:val="007073BF"/>
    <w:rsid w:val="00707D07"/>
    <w:rsid w:val="00721580"/>
    <w:rsid w:val="00730884"/>
    <w:rsid w:val="00730BA4"/>
    <w:rsid w:val="00730BBC"/>
    <w:rsid w:val="00741071"/>
    <w:rsid w:val="00754A41"/>
    <w:rsid w:val="00760B22"/>
    <w:rsid w:val="00774855"/>
    <w:rsid w:val="007751CA"/>
    <w:rsid w:val="00775F5D"/>
    <w:rsid w:val="0077715A"/>
    <w:rsid w:val="007810DE"/>
    <w:rsid w:val="007821CF"/>
    <w:rsid w:val="00791BFB"/>
    <w:rsid w:val="007A162B"/>
    <w:rsid w:val="007A2796"/>
    <w:rsid w:val="007B0EC7"/>
    <w:rsid w:val="007C00BA"/>
    <w:rsid w:val="007C0311"/>
    <w:rsid w:val="007C1407"/>
    <w:rsid w:val="007C1581"/>
    <w:rsid w:val="007C6CA2"/>
    <w:rsid w:val="007D3FBA"/>
    <w:rsid w:val="007E128D"/>
    <w:rsid w:val="007E5B12"/>
    <w:rsid w:val="007F03A0"/>
    <w:rsid w:val="007F5AD9"/>
    <w:rsid w:val="007F6B44"/>
    <w:rsid w:val="007F77EF"/>
    <w:rsid w:val="008002C0"/>
    <w:rsid w:val="00800A5E"/>
    <w:rsid w:val="00802031"/>
    <w:rsid w:val="00802BBA"/>
    <w:rsid w:val="00812BF8"/>
    <w:rsid w:val="0081310A"/>
    <w:rsid w:val="008205E8"/>
    <w:rsid w:val="0082711D"/>
    <w:rsid w:val="00843D21"/>
    <w:rsid w:val="00845098"/>
    <w:rsid w:val="00846979"/>
    <w:rsid w:val="00846FBC"/>
    <w:rsid w:val="00850AC6"/>
    <w:rsid w:val="00853779"/>
    <w:rsid w:val="00853E9F"/>
    <w:rsid w:val="008549DC"/>
    <w:rsid w:val="00862764"/>
    <w:rsid w:val="00864AC0"/>
    <w:rsid w:val="0087455A"/>
    <w:rsid w:val="008810BD"/>
    <w:rsid w:val="00884BAA"/>
    <w:rsid w:val="0089017A"/>
    <w:rsid w:val="00893648"/>
    <w:rsid w:val="008A0B14"/>
    <w:rsid w:val="008A1529"/>
    <w:rsid w:val="008A379D"/>
    <w:rsid w:val="008A7FE9"/>
    <w:rsid w:val="008B2433"/>
    <w:rsid w:val="008B3666"/>
    <w:rsid w:val="008B7AEF"/>
    <w:rsid w:val="008C130B"/>
    <w:rsid w:val="008C1ACB"/>
    <w:rsid w:val="008C5187"/>
    <w:rsid w:val="008C5323"/>
    <w:rsid w:val="008C6A9D"/>
    <w:rsid w:val="008D2065"/>
    <w:rsid w:val="008D2466"/>
    <w:rsid w:val="008E448F"/>
    <w:rsid w:val="008E4DA0"/>
    <w:rsid w:val="008E7725"/>
    <w:rsid w:val="008E7EBC"/>
    <w:rsid w:val="008F4567"/>
    <w:rsid w:val="008F6CD5"/>
    <w:rsid w:val="00900ADB"/>
    <w:rsid w:val="0091392F"/>
    <w:rsid w:val="00913BDA"/>
    <w:rsid w:val="009155BA"/>
    <w:rsid w:val="00924C78"/>
    <w:rsid w:val="0094440A"/>
    <w:rsid w:val="00953194"/>
    <w:rsid w:val="00962413"/>
    <w:rsid w:val="00964A05"/>
    <w:rsid w:val="0096777A"/>
    <w:rsid w:val="0097069C"/>
    <w:rsid w:val="00972B09"/>
    <w:rsid w:val="00974410"/>
    <w:rsid w:val="009767EF"/>
    <w:rsid w:val="00983214"/>
    <w:rsid w:val="00985EC2"/>
    <w:rsid w:val="00992D2A"/>
    <w:rsid w:val="0099453D"/>
    <w:rsid w:val="00997313"/>
    <w:rsid w:val="009A6A3B"/>
    <w:rsid w:val="009B3C06"/>
    <w:rsid w:val="009B55B1"/>
    <w:rsid w:val="009B5E24"/>
    <w:rsid w:val="009C0186"/>
    <w:rsid w:val="009D3625"/>
    <w:rsid w:val="009D5220"/>
    <w:rsid w:val="009F4408"/>
    <w:rsid w:val="009F6C2A"/>
    <w:rsid w:val="009F7975"/>
    <w:rsid w:val="00A04615"/>
    <w:rsid w:val="00A04854"/>
    <w:rsid w:val="00A07B10"/>
    <w:rsid w:val="00A1414E"/>
    <w:rsid w:val="00A174C5"/>
    <w:rsid w:val="00A33D10"/>
    <w:rsid w:val="00A3589F"/>
    <w:rsid w:val="00A424B2"/>
    <w:rsid w:val="00A45A37"/>
    <w:rsid w:val="00A52353"/>
    <w:rsid w:val="00A572CB"/>
    <w:rsid w:val="00A6092A"/>
    <w:rsid w:val="00A62C5D"/>
    <w:rsid w:val="00A63493"/>
    <w:rsid w:val="00A65A4C"/>
    <w:rsid w:val="00A701F5"/>
    <w:rsid w:val="00A70A00"/>
    <w:rsid w:val="00A7117C"/>
    <w:rsid w:val="00A85D9D"/>
    <w:rsid w:val="00A93A89"/>
    <w:rsid w:val="00A93F5F"/>
    <w:rsid w:val="00A9449C"/>
    <w:rsid w:val="00AA68EE"/>
    <w:rsid w:val="00AA6B4E"/>
    <w:rsid w:val="00AA786A"/>
    <w:rsid w:val="00AB6D1F"/>
    <w:rsid w:val="00AC1FF9"/>
    <w:rsid w:val="00AC4E71"/>
    <w:rsid w:val="00AC4F65"/>
    <w:rsid w:val="00AC7E54"/>
    <w:rsid w:val="00AD1371"/>
    <w:rsid w:val="00AE211C"/>
    <w:rsid w:val="00AE4B98"/>
    <w:rsid w:val="00AE52A4"/>
    <w:rsid w:val="00AF3B6D"/>
    <w:rsid w:val="00B11A13"/>
    <w:rsid w:val="00B14B56"/>
    <w:rsid w:val="00B21192"/>
    <w:rsid w:val="00B24D3C"/>
    <w:rsid w:val="00B27025"/>
    <w:rsid w:val="00B3062F"/>
    <w:rsid w:val="00B318FC"/>
    <w:rsid w:val="00B410FE"/>
    <w:rsid w:val="00B41BEB"/>
    <w:rsid w:val="00B43A6F"/>
    <w:rsid w:val="00B537BF"/>
    <w:rsid w:val="00B55486"/>
    <w:rsid w:val="00B6091F"/>
    <w:rsid w:val="00B620E4"/>
    <w:rsid w:val="00B64797"/>
    <w:rsid w:val="00B64A28"/>
    <w:rsid w:val="00B70AB7"/>
    <w:rsid w:val="00B720F9"/>
    <w:rsid w:val="00B724A0"/>
    <w:rsid w:val="00B8158E"/>
    <w:rsid w:val="00B823AA"/>
    <w:rsid w:val="00B90A4B"/>
    <w:rsid w:val="00B94B74"/>
    <w:rsid w:val="00B97477"/>
    <w:rsid w:val="00B97B47"/>
    <w:rsid w:val="00BA45DB"/>
    <w:rsid w:val="00BB4090"/>
    <w:rsid w:val="00BB483F"/>
    <w:rsid w:val="00BC0FE4"/>
    <w:rsid w:val="00BE6941"/>
    <w:rsid w:val="00BE6F11"/>
    <w:rsid w:val="00BE7854"/>
    <w:rsid w:val="00BF4184"/>
    <w:rsid w:val="00BF48F3"/>
    <w:rsid w:val="00C02336"/>
    <w:rsid w:val="00C039CA"/>
    <w:rsid w:val="00C0601E"/>
    <w:rsid w:val="00C07017"/>
    <w:rsid w:val="00C1314E"/>
    <w:rsid w:val="00C21B14"/>
    <w:rsid w:val="00C21E93"/>
    <w:rsid w:val="00C31D30"/>
    <w:rsid w:val="00C329FA"/>
    <w:rsid w:val="00C32C28"/>
    <w:rsid w:val="00C36842"/>
    <w:rsid w:val="00C434BC"/>
    <w:rsid w:val="00C45DF1"/>
    <w:rsid w:val="00C5401A"/>
    <w:rsid w:val="00C5564D"/>
    <w:rsid w:val="00C55BAD"/>
    <w:rsid w:val="00C55D52"/>
    <w:rsid w:val="00C572F5"/>
    <w:rsid w:val="00C61A8D"/>
    <w:rsid w:val="00C63C92"/>
    <w:rsid w:val="00C670E9"/>
    <w:rsid w:val="00C7188C"/>
    <w:rsid w:val="00C77C14"/>
    <w:rsid w:val="00C861AD"/>
    <w:rsid w:val="00CA0684"/>
    <w:rsid w:val="00CA0E33"/>
    <w:rsid w:val="00CB06E1"/>
    <w:rsid w:val="00CC4CB0"/>
    <w:rsid w:val="00CD0571"/>
    <w:rsid w:val="00CD6E39"/>
    <w:rsid w:val="00CE476C"/>
    <w:rsid w:val="00CF6E91"/>
    <w:rsid w:val="00CF6F1D"/>
    <w:rsid w:val="00CF6FDA"/>
    <w:rsid w:val="00CF7080"/>
    <w:rsid w:val="00CF7D42"/>
    <w:rsid w:val="00D00E3A"/>
    <w:rsid w:val="00D019DA"/>
    <w:rsid w:val="00D03CF0"/>
    <w:rsid w:val="00D076DB"/>
    <w:rsid w:val="00D12E77"/>
    <w:rsid w:val="00D16433"/>
    <w:rsid w:val="00D214EB"/>
    <w:rsid w:val="00D30222"/>
    <w:rsid w:val="00D43779"/>
    <w:rsid w:val="00D44010"/>
    <w:rsid w:val="00D454C7"/>
    <w:rsid w:val="00D462E2"/>
    <w:rsid w:val="00D514D8"/>
    <w:rsid w:val="00D523D8"/>
    <w:rsid w:val="00D55CE8"/>
    <w:rsid w:val="00D62FCC"/>
    <w:rsid w:val="00D649F2"/>
    <w:rsid w:val="00D7065E"/>
    <w:rsid w:val="00D739C2"/>
    <w:rsid w:val="00D80C34"/>
    <w:rsid w:val="00D817F8"/>
    <w:rsid w:val="00D848FC"/>
    <w:rsid w:val="00D85B68"/>
    <w:rsid w:val="00DA18F3"/>
    <w:rsid w:val="00DD4F31"/>
    <w:rsid w:val="00DD524F"/>
    <w:rsid w:val="00DE615B"/>
    <w:rsid w:val="00DF2049"/>
    <w:rsid w:val="00DF3A8C"/>
    <w:rsid w:val="00DF69EB"/>
    <w:rsid w:val="00E031B8"/>
    <w:rsid w:val="00E163C9"/>
    <w:rsid w:val="00E1780A"/>
    <w:rsid w:val="00E21294"/>
    <w:rsid w:val="00E21A77"/>
    <w:rsid w:val="00E229C7"/>
    <w:rsid w:val="00E2395D"/>
    <w:rsid w:val="00E3111A"/>
    <w:rsid w:val="00E40ED4"/>
    <w:rsid w:val="00E41C36"/>
    <w:rsid w:val="00E42C02"/>
    <w:rsid w:val="00E44BC3"/>
    <w:rsid w:val="00E46194"/>
    <w:rsid w:val="00E6004D"/>
    <w:rsid w:val="00E619A9"/>
    <w:rsid w:val="00E623C9"/>
    <w:rsid w:val="00E71CE9"/>
    <w:rsid w:val="00E736C8"/>
    <w:rsid w:val="00E81978"/>
    <w:rsid w:val="00E81F4D"/>
    <w:rsid w:val="00E82D13"/>
    <w:rsid w:val="00E834AA"/>
    <w:rsid w:val="00E907B9"/>
    <w:rsid w:val="00E92650"/>
    <w:rsid w:val="00E96675"/>
    <w:rsid w:val="00EA16F7"/>
    <w:rsid w:val="00EB1B14"/>
    <w:rsid w:val="00EC0B33"/>
    <w:rsid w:val="00EC1A11"/>
    <w:rsid w:val="00EC5957"/>
    <w:rsid w:val="00ED40EC"/>
    <w:rsid w:val="00EE25D9"/>
    <w:rsid w:val="00EE2F9F"/>
    <w:rsid w:val="00EE45D9"/>
    <w:rsid w:val="00EE6B29"/>
    <w:rsid w:val="00EF7AB0"/>
    <w:rsid w:val="00F01DA1"/>
    <w:rsid w:val="00F07918"/>
    <w:rsid w:val="00F12027"/>
    <w:rsid w:val="00F207C3"/>
    <w:rsid w:val="00F255E9"/>
    <w:rsid w:val="00F30FC1"/>
    <w:rsid w:val="00F3233A"/>
    <w:rsid w:val="00F37234"/>
    <w:rsid w:val="00F379B7"/>
    <w:rsid w:val="00F46DB0"/>
    <w:rsid w:val="00F514EA"/>
    <w:rsid w:val="00F522F5"/>
    <w:rsid w:val="00F525FA"/>
    <w:rsid w:val="00F546F2"/>
    <w:rsid w:val="00F630FF"/>
    <w:rsid w:val="00F63D59"/>
    <w:rsid w:val="00F650FB"/>
    <w:rsid w:val="00F65E4A"/>
    <w:rsid w:val="00F810AE"/>
    <w:rsid w:val="00F84D28"/>
    <w:rsid w:val="00F955B3"/>
    <w:rsid w:val="00FA0FAA"/>
    <w:rsid w:val="00FA1756"/>
    <w:rsid w:val="00FB3C14"/>
    <w:rsid w:val="00FB7009"/>
    <w:rsid w:val="00FC2F18"/>
    <w:rsid w:val="00FC7CF8"/>
    <w:rsid w:val="00FD1FD7"/>
    <w:rsid w:val="00FD4C45"/>
    <w:rsid w:val="00FE453A"/>
    <w:rsid w:val="00FE4A16"/>
    <w:rsid w:val="00FE562C"/>
    <w:rsid w:val="00FE57AE"/>
    <w:rsid w:val="00FE6BE8"/>
    <w:rsid w:val="00FF0A36"/>
    <w:rsid w:val="00FF2002"/>
    <w:rsid w:val="00FF30B5"/>
    <w:rsid w:val="00FF4B0D"/>
    <w:rsid w:val="00FF4E77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CF7D4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Cloud storage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8F82C-5053-4F8C-92D0-9FF5019AC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29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Darnell Lewis</cp:lastModifiedBy>
  <cp:revision>5</cp:revision>
  <dcterms:created xsi:type="dcterms:W3CDTF">2023-10-25T00:52:00Z</dcterms:created>
  <dcterms:modified xsi:type="dcterms:W3CDTF">2023-10-29T00:42:00Z</dcterms:modified>
</cp:coreProperties>
</file>