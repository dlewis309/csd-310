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09E8" w14:textId="5664604D" w:rsidR="00E81978" w:rsidRDefault="00E81978" w:rsidP="004778C4">
      <w:pPr>
        <w:pStyle w:val="Title"/>
        <w:jc w:val="left"/>
      </w:pPr>
    </w:p>
    <w:p w14:paraId="3F6BE6F1" w14:textId="656C88FE" w:rsidR="00B823AA" w:rsidRDefault="00846FBC" w:rsidP="00B823AA">
      <w:pPr>
        <w:pStyle w:val="Title2"/>
      </w:pPr>
      <w:r>
        <w:t>Lewis, Darnell</w:t>
      </w:r>
    </w:p>
    <w:p w14:paraId="29878757" w14:textId="032F30DD" w:rsidR="00E81978" w:rsidRDefault="005A3025" w:rsidP="00B823AA">
      <w:pPr>
        <w:pStyle w:val="Title2"/>
      </w:pPr>
      <w:r>
        <w:t xml:space="preserve">Bellevue University, </w:t>
      </w:r>
      <w:r w:rsidR="002F2D7C">
        <w:t>Class</w:t>
      </w:r>
    </w:p>
    <w:p w14:paraId="710A1652" w14:textId="1D9441FC" w:rsidR="005A3025" w:rsidRDefault="005B5FE0" w:rsidP="00B823AA">
      <w:pPr>
        <w:pStyle w:val="Title2"/>
      </w:pPr>
      <w:r>
        <w:t>CSD-310</w:t>
      </w:r>
    </w:p>
    <w:p w14:paraId="4A9493F8" w14:textId="22732A43" w:rsidR="005A3025" w:rsidRDefault="005B5FE0" w:rsidP="00B823AA">
      <w:pPr>
        <w:pStyle w:val="Title2"/>
      </w:pPr>
      <w:r>
        <w:t>10/</w:t>
      </w:r>
      <w:r w:rsidR="007E128D">
        <w:t>24</w:t>
      </w:r>
      <w:r w:rsidR="00850AC6">
        <w:t>/2023</w:t>
      </w:r>
    </w:p>
    <w:p w14:paraId="1BA3A467" w14:textId="77777777" w:rsidR="00F3233A" w:rsidRDefault="00F3233A" w:rsidP="00B823AA">
      <w:pPr>
        <w:pStyle w:val="Title2"/>
      </w:pPr>
    </w:p>
    <w:p w14:paraId="02A6EDFC" w14:textId="77777777" w:rsidR="00F3233A" w:rsidRDefault="00F3233A" w:rsidP="00B823AA">
      <w:pPr>
        <w:pStyle w:val="Title2"/>
      </w:pPr>
    </w:p>
    <w:p w14:paraId="20D673AE" w14:textId="74FEB77A" w:rsidR="00F3233A" w:rsidRDefault="00F3233A" w:rsidP="00B823AA">
      <w:pPr>
        <w:pStyle w:val="Title2"/>
      </w:pPr>
    </w:p>
    <w:p w14:paraId="44E18E10" w14:textId="538AF184" w:rsidR="001C0B8E" w:rsidRDefault="004778C4" w:rsidP="001C0B8E">
      <w:r w:rsidRPr="004778C4">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r w:rsidR="00E42C02">
        <w:t xml:space="preserve"> </w:t>
      </w:r>
      <w:r w:rsidR="00B94B74">
        <w:t xml:space="preserve">The Oracle database would be an example of a relational database. </w:t>
      </w:r>
      <w:r w:rsidR="00B94B74" w:rsidRPr="00B94B74">
        <w:t>An Oracle database is a collection of data treated as a unit. The purpose of a database is to store and retrieve related information. A database server is the key to solving the problems of information management.</w:t>
      </w:r>
      <w:r w:rsidR="00F255E9">
        <w:t xml:space="preserve"> There are many advantages to relational databases.</w:t>
      </w:r>
      <w:r w:rsidR="004E775A">
        <w:t xml:space="preserve"> </w:t>
      </w:r>
      <w:r w:rsidR="009B3C06" w:rsidRPr="009B3C06">
        <w:t>A Relational Database system is the simplest model, as it does not require complex structuring or querying processes. It doesn’t involve tedious architectural processes like hierarchical database structuring or definition. As the structure is simple, it is sufficient to be managed with simple SQL queries and does not require complex queries to be designed.</w:t>
      </w:r>
      <w:r w:rsidR="009B3C06">
        <w:t xml:space="preserve"> </w:t>
      </w:r>
      <w:r w:rsidR="00962413" w:rsidRPr="00962413">
        <w:t xml:space="preserve">In the relational database system, multiple </w:t>
      </w:r>
      <w:r w:rsidR="00962413" w:rsidRPr="00962413">
        <w:lastRenderedPageBreak/>
        <w:t>tables can be related to one another using a primary key and foreign key concept. This makes the data to be non-repetitive. There is no chance for duplication of data.</w:t>
      </w:r>
      <w:r w:rsidR="001C0B8E">
        <w:t xml:space="preserve"> There are a few cons as well. </w:t>
      </w:r>
      <w:r w:rsidR="001C0B8E" w:rsidRPr="001C0B8E">
        <w:t>Relational databases require a lot of structure and a certain level of planning because columns must be defined, and data needs to fit correctly into somewhat rigid categories. The structure is good in some situations, but it creates issues related to the other drawbacks, such as maintenance and lack of flexibility and scalability.</w:t>
      </w:r>
      <w:r w:rsidR="001C0B8E">
        <w:t xml:space="preserve"> </w:t>
      </w:r>
      <w:r w:rsidR="001C0B8E" w:rsidRPr="001C0B8E">
        <w:t>Relational databases are not ideal for handling large quantities of unstructured data. Data that is largely qualitative, not easily defined or dynamic is not optimal for relational databases, because as the data changes or evolves, the schema must evolve with it, which takes time.</w:t>
      </w:r>
      <w:r w:rsidR="001C0B8E">
        <w:t xml:space="preserve"> </w:t>
      </w:r>
    </w:p>
    <w:p w14:paraId="5382B2F9" w14:textId="6560C95C" w:rsidR="00E81978" w:rsidRDefault="001C0B8E" w:rsidP="005A35DA">
      <w:r w:rsidRPr="001C0B8E">
        <w:t xml:space="preserve">NoSQL databases were created in internet and cloud computing eras that made it possible to </w:t>
      </w:r>
      <w:proofErr w:type="gramStart"/>
      <w:r w:rsidRPr="001C0B8E">
        <w:t>more easily implement a scale-out architecture</w:t>
      </w:r>
      <w:proofErr w:type="gramEnd"/>
      <w:r w:rsidRPr="001C0B8E">
        <w:t>. NoSQL databases have proven popular because they allow the data to be stored in ways that are easier to understand or closer to the way the data is used by applications. Fewer transformations are required when the data is stored or retrieved for use. Many different types of data, whether structured, unstructured, or semi-structured, can be stored and retrieved more easily.</w:t>
      </w:r>
      <w:r>
        <w:t xml:space="preserve"> </w:t>
      </w:r>
      <w:r w:rsidR="004C750E" w:rsidRPr="004C750E">
        <w:t>One of the most frequently cited drawbacks of NoSQL databases is that they don’t support ACID (atomicity, consistency, isolation, durability) transactions across multiple documents. With appropriate schema design, single-record atomicity is acceptable for lots of applications.</w:t>
      </w:r>
      <w:r w:rsidR="004C750E">
        <w:t xml:space="preserve"> </w:t>
      </w:r>
      <w:r w:rsidR="007C1581">
        <w:t xml:space="preserve">Two SQL features are scalability and data retrieval, and two Mongo DB features are </w:t>
      </w:r>
      <w:proofErr w:type="spellStart"/>
      <w:r w:rsidR="007C1581">
        <w:t>adhoc</w:t>
      </w:r>
      <w:proofErr w:type="spellEnd"/>
      <w:r w:rsidR="007C1581">
        <w:t xml:space="preserve"> queries and indexing. </w:t>
      </w:r>
    </w:p>
    <w:p w14:paraId="06E1914A" w14:textId="77777777" w:rsidR="000D2263" w:rsidRDefault="000D2263" w:rsidP="000D2263">
      <w:pPr>
        <w:rPr>
          <w:rFonts w:asciiTheme="majorHAnsi" w:eastAsiaTheme="majorEastAsia" w:hAnsiTheme="majorHAnsi" w:cstheme="majorHAnsi"/>
        </w:rPr>
      </w:pPr>
    </w:p>
    <w:p w14:paraId="0275114B" w14:textId="18261F34" w:rsidR="00E81978" w:rsidRDefault="000D2263" w:rsidP="00437430">
      <w:pPr>
        <w:rPr>
          <w:rFonts w:cstheme="majorHAnsi"/>
        </w:rPr>
      </w:pPr>
      <w:r>
        <w:tab/>
      </w:r>
    </w:p>
    <w:p w14:paraId="572BF270" w14:textId="4EC251A4" w:rsidR="000D2263" w:rsidRPr="000D2263" w:rsidRDefault="000D2263" w:rsidP="000D2263"/>
    <w:sectPr w:rsidR="000D2263" w:rsidRPr="000D2263" w:rsidSect="0010078C">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8D16E" w14:textId="77777777" w:rsidR="00845268" w:rsidRDefault="00845268">
      <w:pPr>
        <w:spacing w:line="240" w:lineRule="auto"/>
      </w:pPr>
      <w:r>
        <w:separator/>
      </w:r>
    </w:p>
    <w:p w14:paraId="2D574B58" w14:textId="77777777" w:rsidR="00845268" w:rsidRDefault="00845268"/>
  </w:endnote>
  <w:endnote w:type="continuationSeparator" w:id="0">
    <w:p w14:paraId="4EF7805E" w14:textId="77777777" w:rsidR="00845268" w:rsidRDefault="00845268">
      <w:pPr>
        <w:spacing w:line="240" w:lineRule="auto"/>
      </w:pPr>
      <w:r>
        <w:continuationSeparator/>
      </w:r>
    </w:p>
    <w:p w14:paraId="080468B9" w14:textId="77777777" w:rsidR="00845268" w:rsidRDefault="008452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4790" w14:textId="77777777" w:rsidR="007E128D" w:rsidRDefault="007E1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45EF" w14:textId="3518925F" w:rsidR="002F2D7C" w:rsidRDefault="000853BC">
    <w:pPr>
      <w:pStyle w:val="Footer"/>
    </w:pPr>
    <w:r>
      <w:t>Lewis</w:t>
    </w:r>
    <w:r w:rsidR="00BE7854">
      <w:t xml:space="preserve">, </w:t>
    </w:r>
    <w:r w:rsidR="005B5FE0">
      <w:t xml:space="preserve">CSD-310 October </w:t>
    </w:r>
    <w:r w:rsidR="007E128D">
      <w:t>24t</w:t>
    </w:r>
    <w:r w:rsidR="005B5FE0">
      <w:t>h</w:t>
    </w:r>
    <w:r w:rsidR="00BE7854">
      <w:t>. 2023</w:t>
    </w:r>
    <w:r w:rsidR="002F2D7C">
      <w:ptab w:relativeTo="margin" w:alignment="right" w:leader="none"/>
    </w:r>
    <w:r w:rsidR="002F2D7C">
      <w:rPr>
        <w:color w:val="7F7F7F" w:themeColor="background1" w:themeShade="7F"/>
        <w:spacing w:val="60"/>
      </w:rPr>
      <w:t>Page</w:t>
    </w:r>
    <w:r w:rsidR="002F2D7C">
      <w:t xml:space="preserve"> | </w:t>
    </w:r>
    <w:r w:rsidR="002F2D7C">
      <w:fldChar w:fldCharType="begin"/>
    </w:r>
    <w:r w:rsidR="002F2D7C">
      <w:instrText xml:space="preserve"> PAGE   \* MERGEFORMAT </w:instrText>
    </w:r>
    <w:r w:rsidR="002F2D7C">
      <w:fldChar w:fldCharType="separate"/>
    </w:r>
    <w:r w:rsidR="002F2D7C">
      <w:t>1</w:t>
    </w:r>
    <w:r w:rsidR="002F2D7C">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CA7F" w14:textId="77777777" w:rsidR="007E128D" w:rsidRDefault="007E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CD21" w14:textId="77777777" w:rsidR="00845268" w:rsidRDefault="00845268">
      <w:pPr>
        <w:spacing w:line="240" w:lineRule="auto"/>
      </w:pPr>
      <w:r>
        <w:separator/>
      </w:r>
    </w:p>
    <w:p w14:paraId="1A4C3A1D" w14:textId="77777777" w:rsidR="00845268" w:rsidRDefault="00845268"/>
  </w:footnote>
  <w:footnote w:type="continuationSeparator" w:id="0">
    <w:p w14:paraId="2F5DF4F7" w14:textId="77777777" w:rsidR="00845268" w:rsidRDefault="00845268">
      <w:pPr>
        <w:spacing w:line="240" w:lineRule="auto"/>
      </w:pPr>
      <w:r>
        <w:continuationSeparator/>
      </w:r>
    </w:p>
    <w:p w14:paraId="428B66E5" w14:textId="77777777" w:rsidR="00845268" w:rsidRDefault="008452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B61A" w14:textId="77777777" w:rsidR="007E128D" w:rsidRDefault="007E1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FEB8" w14:textId="77777777" w:rsidR="007E128D" w:rsidRDefault="007E12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FF28" w14:textId="44D351D8" w:rsidR="00E81978" w:rsidRDefault="00E81978">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B43903"/>
    <w:multiLevelType w:val="multilevel"/>
    <w:tmpl w:val="C8E6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C53AD5"/>
    <w:multiLevelType w:val="multilevel"/>
    <w:tmpl w:val="74E6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8D27AC"/>
    <w:multiLevelType w:val="hybridMultilevel"/>
    <w:tmpl w:val="8EA0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3960813">
    <w:abstractNumId w:val="9"/>
  </w:num>
  <w:num w:numId="2" w16cid:durableId="1634631441">
    <w:abstractNumId w:val="7"/>
  </w:num>
  <w:num w:numId="3" w16cid:durableId="1307205352">
    <w:abstractNumId w:val="6"/>
  </w:num>
  <w:num w:numId="4" w16cid:durableId="1408528255">
    <w:abstractNumId w:val="5"/>
  </w:num>
  <w:num w:numId="5" w16cid:durableId="2003192919">
    <w:abstractNumId w:val="4"/>
  </w:num>
  <w:num w:numId="6" w16cid:durableId="1555703159">
    <w:abstractNumId w:val="8"/>
  </w:num>
  <w:num w:numId="7" w16cid:durableId="1168713326">
    <w:abstractNumId w:val="3"/>
  </w:num>
  <w:num w:numId="8" w16cid:durableId="1860125413">
    <w:abstractNumId w:val="2"/>
  </w:num>
  <w:num w:numId="9" w16cid:durableId="1725252371">
    <w:abstractNumId w:val="1"/>
  </w:num>
  <w:num w:numId="10" w16cid:durableId="533345321">
    <w:abstractNumId w:val="0"/>
  </w:num>
  <w:num w:numId="11" w16cid:durableId="86847777">
    <w:abstractNumId w:val="9"/>
    <w:lvlOverride w:ilvl="0">
      <w:startOverride w:val="1"/>
    </w:lvlOverride>
  </w:num>
  <w:num w:numId="12" w16cid:durableId="576211529">
    <w:abstractNumId w:val="16"/>
  </w:num>
  <w:num w:numId="13" w16cid:durableId="128058378">
    <w:abstractNumId w:val="14"/>
  </w:num>
  <w:num w:numId="14" w16cid:durableId="1850675100">
    <w:abstractNumId w:val="13"/>
  </w:num>
  <w:num w:numId="15" w16cid:durableId="14888186">
    <w:abstractNumId w:val="15"/>
  </w:num>
  <w:num w:numId="16" w16cid:durableId="1104885264">
    <w:abstractNumId w:val="12"/>
  </w:num>
  <w:num w:numId="17" w16cid:durableId="958026460">
    <w:abstractNumId w:val="11"/>
  </w:num>
  <w:num w:numId="18" w16cid:durableId="729230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31"/>
    <w:rsid w:val="00007BFB"/>
    <w:rsid w:val="000115C5"/>
    <w:rsid w:val="00014341"/>
    <w:rsid w:val="00014E5A"/>
    <w:rsid w:val="00022F9A"/>
    <w:rsid w:val="00023D7F"/>
    <w:rsid w:val="00025802"/>
    <w:rsid w:val="000371AC"/>
    <w:rsid w:val="0003721C"/>
    <w:rsid w:val="00037B88"/>
    <w:rsid w:val="00044EE9"/>
    <w:rsid w:val="00052B33"/>
    <w:rsid w:val="000530F2"/>
    <w:rsid w:val="00055C9B"/>
    <w:rsid w:val="0006241D"/>
    <w:rsid w:val="0006761E"/>
    <w:rsid w:val="00067775"/>
    <w:rsid w:val="0008164F"/>
    <w:rsid w:val="000853BC"/>
    <w:rsid w:val="0009533E"/>
    <w:rsid w:val="000A298F"/>
    <w:rsid w:val="000B173F"/>
    <w:rsid w:val="000B3328"/>
    <w:rsid w:val="000B7BC1"/>
    <w:rsid w:val="000B7CA0"/>
    <w:rsid w:val="000D03EB"/>
    <w:rsid w:val="000D2263"/>
    <w:rsid w:val="000D3129"/>
    <w:rsid w:val="000D3F41"/>
    <w:rsid w:val="000D4C7F"/>
    <w:rsid w:val="000F46D6"/>
    <w:rsid w:val="000F671C"/>
    <w:rsid w:val="0010078C"/>
    <w:rsid w:val="00102698"/>
    <w:rsid w:val="00102F12"/>
    <w:rsid w:val="00105394"/>
    <w:rsid w:val="001106B1"/>
    <w:rsid w:val="001161D0"/>
    <w:rsid w:val="00116904"/>
    <w:rsid w:val="001173C3"/>
    <w:rsid w:val="00120C4D"/>
    <w:rsid w:val="00125B48"/>
    <w:rsid w:val="00130D81"/>
    <w:rsid w:val="00131562"/>
    <w:rsid w:val="00133AE2"/>
    <w:rsid w:val="00133C79"/>
    <w:rsid w:val="00143E06"/>
    <w:rsid w:val="001446BE"/>
    <w:rsid w:val="00161097"/>
    <w:rsid w:val="00170C02"/>
    <w:rsid w:val="00175278"/>
    <w:rsid w:val="00181675"/>
    <w:rsid w:val="00182E74"/>
    <w:rsid w:val="001830FF"/>
    <w:rsid w:val="001A4D27"/>
    <w:rsid w:val="001B41E4"/>
    <w:rsid w:val="001B4258"/>
    <w:rsid w:val="001B56F1"/>
    <w:rsid w:val="001B7847"/>
    <w:rsid w:val="001C0B8E"/>
    <w:rsid w:val="001C4E9F"/>
    <w:rsid w:val="001C6851"/>
    <w:rsid w:val="001D2F3B"/>
    <w:rsid w:val="001D4A09"/>
    <w:rsid w:val="001E3D07"/>
    <w:rsid w:val="001E5AC0"/>
    <w:rsid w:val="001F268C"/>
    <w:rsid w:val="00201826"/>
    <w:rsid w:val="002106F5"/>
    <w:rsid w:val="00230423"/>
    <w:rsid w:val="002319DD"/>
    <w:rsid w:val="002348DF"/>
    <w:rsid w:val="00234E6D"/>
    <w:rsid w:val="00235412"/>
    <w:rsid w:val="002440E8"/>
    <w:rsid w:val="00250AD0"/>
    <w:rsid w:val="002618E6"/>
    <w:rsid w:val="0026344C"/>
    <w:rsid w:val="002810CB"/>
    <w:rsid w:val="00282438"/>
    <w:rsid w:val="002835D6"/>
    <w:rsid w:val="00292A61"/>
    <w:rsid w:val="002A267F"/>
    <w:rsid w:val="002C06D9"/>
    <w:rsid w:val="002C1B85"/>
    <w:rsid w:val="002D018E"/>
    <w:rsid w:val="002D0D6A"/>
    <w:rsid w:val="002D19AE"/>
    <w:rsid w:val="002E0598"/>
    <w:rsid w:val="002E408E"/>
    <w:rsid w:val="002F2D7C"/>
    <w:rsid w:val="002F5114"/>
    <w:rsid w:val="002F7210"/>
    <w:rsid w:val="00301DD8"/>
    <w:rsid w:val="00302594"/>
    <w:rsid w:val="003148EA"/>
    <w:rsid w:val="003164F1"/>
    <w:rsid w:val="00326869"/>
    <w:rsid w:val="00327543"/>
    <w:rsid w:val="00337DDC"/>
    <w:rsid w:val="003459A7"/>
    <w:rsid w:val="003459AE"/>
    <w:rsid w:val="00355DCA"/>
    <w:rsid w:val="003564CD"/>
    <w:rsid w:val="00356CB3"/>
    <w:rsid w:val="00360446"/>
    <w:rsid w:val="003666CB"/>
    <w:rsid w:val="003700CD"/>
    <w:rsid w:val="003725C0"/>
    <w:rsid w:val="00373060"/>
    <w:rsid w:val="00382407"/>
    <w:rsid w:val="003877C2"/>
    <w:rsid w:val="00390379"/>
    <w:rsid w:val="00395868"/>
    <w:rsid w:val="00397368"/>
    <w:rsid w:val="003C1ED4"/>
    <w:rsid w:val="003D1265"/>
    <w:rsid w:val="003D51F3"/>
    <w:rsid w:val="003E50C4"/>
    <w:rsid w:val="003E5C3E"/>
    <w:rsid w:val="003E7D7E"/>
    <w:rsid w:val="003F0141"/>
    <w:rsid w:val="003F01B0"/>
    <w:rsid w:val="003F30C5"/>
    <w:rsid w:val="003F4EA3"/>
    <w:rsid w:val="003F7218"/>
    <w:rsid w:val="0040609C"/>
    <w:rsid w:val="00406129"/>
    <w:rsid w:val="0041189F"/>
    <w:rsid w:val="004134FF"/>
    <w:rsid w:val="00415C7C"/>
    <w:rsid w:val="00417527"/>
    <w:rsid w:val="004221E3"/>
    <w:rsid w:val="0043084A"/>
    <w:rsid w:val="00431E66"/>
    <w:rsid w:val="00434641"/>
    <w:rsid w:val="00437430"/>
    <w:rsid w:val="00437C45"/>
    <w:rsid w:val="00446310"/>
    <w:rsid w:val="00460F02"/>
    <w:rsid w:val="00461B35"/>
    <w:rsid w:val="004626C9"/>
    <w:rsid w:val="0047277F"/>
    <w:rsid w:val="00475754"/>
    <w:rsid w:val="004778C4"/>
    <w:rsid w:val="00477BB5"/>
    <w:rsid w:val="00480393"/>
    <w:rsid w:val="00483CD1"/>
    <w:rsid w:val="004A2CE8"/>
    <w:rsid w:val="004A5F5F"/>
    <w:rsid w:val="004A6F5D"/>
    <w:rsid w:val="004B0BA4"/>
    <w:rsid w:val="004B236F"/>
    <w:rsid w:val="004B262F"/>
    <w:rsid w:val="004C156D"/>
    <w:rsid w:val="004C5A0D"/>
    <w:rsid w:val="004C750E"/>
    <w:rsid w:val="004D395F"/>
    <w:rsid w:val="004E16BD"/>
    <w:rsid w:val="004E497D"/>
    <w:rsid w:val="004E775A"/>
    <w:rsid w:val="004F62EF"/>
    <w:rsid w:val="005100B9"/>
    <w:rsid w:val="005150EB"/>
    <w:rsid w:val="0051706C"/>
    <w:rsid w:val="00522879"/>
    <w:rsid w:val="0052611F"/>
    <w:rsid w:val="00527E5E"/>
    <w:rsid w:val="00540422"/>
    <w:rsid w:val="00551A02"/>
    <w:rsid w:val="005534FA"/>
    <w:rsid w:val="00567ECD"/>
    <w:rsid w:val="00575591"/>
    <w:rsid w:val="005771A8"/>
    <w:rsid w:val="005772C3"/>
    <w:rsid w:val="00591BD9"/>
    <w:rsid w:val="005946EC"/>
    <w:rsid w:val="005A14BD"/>
    <w:rsid w:val="005A3025"/>
    <w:rsid w:val="005A35DA"/>
    <w:rsid w:val="005B1966"/>
    <w:rsid w:val="005B38DC"/>
    <w:rsid w:val="005B5FE0"/>
    <w:rsid w:val="005C3F74"/>
    <w:rsid w:val="005D0CFF"/>
    <w:rsid w:val="005D3A03"/>
    <w:rsid w:val="005E1C22"/>
    <w:rsid w:val="005F6423"/>
    <w:rsid w:val="00605574"/>
    <w:rsid w:val="0061142B"/>
    <w:rsid w:val="006177EA"/>
    <w:rsid w:val="00620E0F"/>
    <w:rsid w:val="00631504"/>
    <w:rsid w:val="00632C86"/>
    <w:rsid w:val="00636DC3"/>
    <w:rsid w:val="00645458"/>
    <w:rsid w:val="00654A25"/>
    <w:rsid w:val="006575C4"/>
    <w:rsid w:val="0066138E"/>
    <w:rsid w:val="006627A0"/>
    <w:rsid w:val="006803F1"/>
    <w:rsid w:val="006940FD"/>
    <w:rsid w:val="006A6D4A"/>
    <w:rsid w:val="006A70DE"/>
    <w:rsid w:val="006B0856"/>
    <w:rsid w:val="006B2920"/>
    <w:rsid w:val="006D78F6"/>
    <w:rsid w:val="006D7C14"/>
    <w:rsid w:val="006E00BF"/>
    <w:rsid w:val="006E0DBA"/>
    <w:rsid w:val="006F08D9"/>
    <w:rsid w:val="006F246D"/>
    <w:rsid w:val="006F58A5"/>
    <w:rsid w:val="007015F8"/>
    <w:rsid w:val="007073BF"/>
    <w:rsid w:val="00707D07"/>
    <w:rsid w:val="00721580"/>
    <w:rsid w:val="00730884"/>
    <w:rsid w:val="00730BA4"/>
    <w:rsid w:val="00730BBC"/>
    <w:rsid w:val="00741071"/>
    <w:rsid w:val="00754A41"/>
    <w:rsid w:val="00760B22"/>
    <w:rsid w:val="00774855"/>
    <w:rsid w:val="007751CA"/>
    <w:rsid w:val="00775F5D"/>
    <w:rsid w:val="0077715A"/>
    <w:rsid w:val="007810DE"/>
    <w:rsid w:val="007821CF"/>
    <w:rsid w:val="007A162B"/>
    <w:rsid w:val="007A2796"/>
    <w:rsid w:val="007B0EC7"/>
    <w:rsid w:val="007C00BA"/>
    <w:rsid w:val="007C0311"/>
    <w:rsid w:val="007C1407"/>
    <w:rsid w:val="007C1581"/>
    <w:rsid w:val="007C6CA2"/>
    <w:rsid w:val="007D3FBA"/>
    <w:rsid w:val="007E128D"/>
    <w:rsid w:val="007E5B12"/>
    <w:rsid w:val="007F03A0"/>
    <w:rsid w:val="007F5AD9"/>
    <w:rsid w:val="007F6B44"/>
    <w:rsid w:val="007F77EF"/>
    <w:rsid w:val="008002C0"/>
    <w:rsid w:val="00800A5E"/>
    <w:rsid w:val="00802031"/>
    <w:rsid w:val="00802BBA"/>
    <w:rsid w:val="00812BF8"/>
    <w:rsid w:val="0081310A"/>
    <w:rsid w:val="008205E8"/>
    <w:rsid w:val="0082711D"/>
    <w:rsid w:val="00843D21"/>
    <w:rsid w:val="00845098"/>
    <w:rsid w:val="00845268"/>
    <w:rsid w:val="00846979"/>
    <w:rsid w:val="00846FBC"/>
    <w:rsid w:val="00850AC6"/>
    <w:rsid w:val="00853779"/>
    <w:rsid w:val="00853E9F"/>
    <w:rsid w:val="008549DC"/>
    <w:rsid w:val="00862764"/>
    <w:rsid w:val="00864AC0"/>
    <w:rsid w:val="008810BD"/>
    <w:rsid w:val="00884BAA"/>
    <w:rsid w:val="0089017A"/>
    <w:rsid w:val="00893648"/>
    <w:rsid w:val="008A0B14"/>
    <w:rsid w:val="008A1529"/>
    <w:rsid w:val="008A379D"/>
    <w:rsid w:val="008A7FE9"/>
    <w:rsid w:val="008B2433"/>
    <w:rsid w:val="008B3666"/>
    <w:rsid w:val="008B7AEF"/>
    <w:rsid w:val="008C130B"/>
    <w:rsid w:val="008C1ACB"/>
    <w:rsid w:val="008C5187"/>
    <w:rsid w:val="008C5323"/>
    <w:rsid w:val="008C6A9D"/>
    <w:rsid w:val="008D2065"/>
    <w:rsid w:val="008D2466"/>
    <w:rsid w:val="008E448F"/>
    <w:rsid w:val="008E4DA0"/>
    <w:rsid w:val="008E7725"/>
    <w:rsid w:val="008E7EBC"/>
    <w:rsid w:val="008F4567"/>
    <w:rsid w:val="008F6CD5"/>
    <w:rsid w:val="00900ADB"/>
    <w:rsid w:val="0091392F"/>
    <w:rsid w:val="00913BDA"/>
    <w:rsid w:val="009155BA"/>
    <w:rsid w:val="00924C78"/>
    <w:rsid w:val="0094440A"/>
    <w:rsid w:val="00953194"/>
    <w:rsid w:val="00962413"/>
    <w:rsid w:val="00964A05"/>
    <w:rsid w:val="0096777A"/>
    <w:rsid w:val="0097069C"/>
    <w:rsid w:val="00972B09"/>
    <w:rsid w:val="00974410"/>
    <w:rsid w:val="009767EF"/>
    <w:rsid w:val="00983214"/>
    <w:rsid w:val="00985EC2"/>
    <w:rsid w:val="00992D2A"/>
    <w:rsid w:val="0099453D"/>
    <w:rsid w:val="00997313"/>
    <w:rsid w:val="009A6A3B"/>
    <w:rsid w:val="009B3C06"/>
    <w:rsid w:val="009B55B1"/>
    <w:rsid w:val="009B5E24"/>
    <w:rsid w:val="009C0186"/>
    <w:rsid w:val="009D3625"/>
    <w:rsid w:val="009D5220"/>
    <w:rsid w:val="009F4408"/>
    <w:rsid w:val="009F6C2A"/>
    <w:rsid w:val="009F7975"/>
    <w:rsid w:val="00A04615"/>
    <w:rsid w:val="00A04854"/>
    <w:rsid w:val="00A07B10"/>
    <w:rsid w:val="00A1414E"/>
    <w:rsid w:val="00A174C5"/>
    <w:rsid w:val="00A33D10"/>
    <w:rsid w:val="00A3589F"/>
    <w:rsid w:val="00A424B2"/>
    <w:rsid w:val="00A45A37"/>
    <w:rsid w:val="00A52353"/>
    <w:rsid w:val="00A572CB"/>
    <w:rsid w:val="00A6092A"/>
    <w:rsid w:val="00A62C5D"/>
    <w:rsid w:val="00A63493"/>
    <w:rsid w:val="00A65A4C"/>
    <w:rsid w:val="00A701F5"/>
    <w:rsid w:val="00A70A00"/>
    <w:rsid w:val="00A7117C"/>
    <w:rsid w:val="00A85D9D"/>
    <w:rsid w:val="00A93A89"/>
    <w:rsid w:val="00A93F5F"/>
    <w:rsid w:val="00A9449C"/>
    <w:rsid w:val="00AA68EE"/>
    <w:rsid w:val="00AA6B4E"/>
    <w:rsid w:val="00AA786A"/>
    <w:rsid w:val="00AB6D1F"/>
    <w:rsid w:val="00AC1FF9"/>
    <w:rsid w:val="00AC4E71"/>
    <w:rsid w:val="00AC4F65"/>
    <w:rsid w:val="00AC7E54"/>
    <w:rsid w:val="00AD1371"/>
    <w:rsid w:val="00AE211C"/>
    <w:rsid w:val="00AE4B98"/>
    <w:rsid w:val="00AE52A4"/>
    <w:rsid w:val="00AF3B6D"/>
    <w:rsid w:val="00B11A13"/>
    <w:rsid w:val="00B14B56"/>
    <w:rsid w:val="00B21192"/>
    <w:rsid w:val="00B24D3C"/>
    <w:rsid w:val="00B27025"/>
    <w:rsid w:val="00B3062F"/>
    <w:rsid w:val="00B318FC"/>
    <w:rsid w:val="00B410FE"/>
    <w:rsid w:val="00B41BEB"/>
    <w:rsid w:val="00B43A6F"/>
    <w:rsid w:val="00B537BF"/>
    <w:rsid w:val="00B55486"/>
    <w:rsid w:val="00B6091F"/>
    <w:rsid w:val="00B620E4"/>
    <w:rsid w:val="00B64797"/>
    <w:rsid w:val="00B64A28"/>
    <w:rsid w:val="00B70AB7"/>
    <w:rsid w:val="00B720F9"/>
    <w:rsid w:val="00B724A0"/>
    <w:rsid w:val="00B8158E"/>
    <w:rsid w:val="00B823AA"/>
    <w:rsid w:val="00B90A4B"/>
    <w:rsid w:val="00B94B74"/>
    <w:rsid w:val="00B97477"/>
    <w:rsid w:val="00B97B47"/>
    <w:rsid w:val="00BA45DB"/>
    <w:rsid w:val="00BB4090"/>
    <w:rsid w:val="00BB483F"/>
    <w:rsid w:val="00BC0FE4"/>
    <w:rsid w:val="00BE6941"/>
    <w:rsid w:val="00BE6F11"/>
    <w:rsid w:val="00BE7854"/>
    <w:rsid w:val="00BF4184"/>
    <w:rsid w:val="00BF48F3"/>
    <w:rsid w:val="00C02336"/>
    <w:rsid w:val="00C039CA"/>
    <w:rsid w:val="00C0601E"/>
    <w:rsid w:val="00C07017"/>
    <w:rsid w:val="00C1314E"/>
    <w:rsid w:val="00C21B14"/>
    <w:rsid w:val="00C21E93"/>
    <w:rsid w:val="00C31D30"/>
    <w:rsid w:val="00C329FA"/>
    <w:rsid w:val="00C32C28"/>
    <w:rsid w:val="00C36842"/>
    <w:rsid w:val="00C434BC"/>
    <w:rsid w:val="00C45DF1"/>
    <w:rsid w:val="00C5401A"/>
    <w:rsid w:val="00C5564D"/>
    <w:rsid w:val="00C55BAD"/>
    <w:rsid w:val="00C55D52"/>
    <w:rsid w:val="00C572F5"/>
    <w:rsid w:val="00C61A8D"/>
    <w:rsid w:val="00C670E9"/>
    <w:rsid w:val="00C7188C"/>
    <w:rsid w:val="00C77C14"/>
    <w:rsid w:val="00C861AD"/>
    <w:rsid w:val="00CA0684"/>
    <w:rsid w:val="00CA0E33"/>
    <w:rsid w:val="00CB06E1"/>
    <w:rsid w:val="00CC4CB0"/>
    <w:rsid w:val="00CD6E39"/>
    <w:rsid w:val="00CE476C"/>
    <w:rsid w:val="00CF6E91"/>
    <w:rsid w:val="00CF6F1D"/>
    <w:rsid w:val="00CF6FDA"/>
    <w:rsid w:val="00CF7080"/>
    <w:rsid w:val="00CF7D42"/>
    <w:rsid w:val="00D00E3A"/>
    <w:rsid w:val="00D019DA"/>
    <w:rsid w:val="00D03CF0"/>
    <w:rsid w:val="00D076DB"/>
    <w:rsid w:val="00D12E77"/>
    <w:rsid w:val="00D16433"/>
    <w:rsid w:val="00D214EB"/>
    <w:rsid w:val="00D30222"/>
    <w:rsid w:val="00D43779"/>
    <w:rsid w:val="00D44010"/>
    <w:rsid w:val="00D454C7"/>
    <w:rsid w:val="00D462E2"/>
    <w:rsid w:val="00D514D8"/>
    <w:rsid w:val="00D523D8"/>
    <w:rsid w:val="00D55CE8"/>
    <w:rsid w:val="00D62FCC"/>
    <w:rsid w:val="00D649F2"/>
    <w:rsid w:val="00D7065E"/>
    <w:rsid w:val="00D739C2"/>
    <w:rsid w:val="00D80C34"/>
    <w:rsid w:val="00D817F8"/>
    <w:rsid w:val="00D848FC"/>
    <w:rsid w:val="00D85B68"/>
    <w:rsid w:val="00DA18F3"/>
    <w:rsid w:val="00DD4F31"/>
    <w:rsid w:val="00DD524F"/>
    <w:rsid w:val="00DE615B"/>
    <w:rsid w:val="00DF2049"/>
    <w:rsid w:val="00DF3A8C"/>
    <w:rsid w:val="00DF69EB"/>
    <w:rsid w:val="00E031B8"/>
    <w:rsid w:val="00E163C9"/>
    <w:rsid w:val="00E1780A"/>
    <w:rsid w:val="00E21294"/>
    <w:rsid w:val="00E21A77"/>
    <w:rsid w:val="00E229C7"/>
    <w:rsid w:val="00E3111A"/>
    <w:rsid w:val="00E40ED4"/>
    <w:rsid w:val="00E41C36"/>
    <w:rsid w:val="00E42C02"/>
    <w:rsid w:val="00E44BC3"/>
    <w:rsid w:val="00E46194"/>
    <w:rsid w:val="00E6004D"/>
    <w:rsid w:val="00E619A9"/>
    <w:rsid w:val="00E623C9"/>
    <w:rsid w:val="00E71CE9"/>
    <w:rsid w:val="00E736C8"/>
    <w:rsid w:val="00E81978"/>
    <w:rsid w:val="00E81F4D"/>
    <w:rsid w:val="00E82D13"/>
    <w:rsid w:val="00E834AA"/>
    <w:rsid w:val="00E907B9"/>
    <w:rsid w:val="00E92650"/>
    <w:rsid w:val="00E96675"/>
    <w:rsid w:val="00EA16F7"/>
    <w:rsid w:val="00EB1B14"/>
    <w:rsid w:val="00EC0B33"/>
    <w:rsid w:val="00EC1A11"/>
    <w:rsid w:val="00EC5957"/>
    <w:rsid w:val="00ED40EC"/>
    <w:rsid w:val="00EE25D9"/>
    <w:rsid w:val="00EE2F9F"/>
    <w:rsid w:val="00EE45D9"/>
    <w:rsid w:val="00EE6B29"/>
    <w:rsid w:val="00EF7AB0"/>
    <w:rsid w:val="00F01DA1"/>
    <w:rsid w:val="00F07918"/>
    <w:rsid w:val="00F12027"/>
    <w:rsid w:val="00F207C3"/>
    <w:rsid w:val="00F255E9"/>
    <w:rsid w:val="00F30FC1"/>
    <w:rsid w:val="00F3233A"/>
    <w:rsid w:val="00F37234"/>
    <w:rsid w:val="00F379B7"/>
    <w:rsid w:val="00F46DB0"/>
    <w:rsid w:val="00F514EA"/>
    <w:rsid w:val="00F522F5"/>
    <w:rsid w:val="00F525FA"/>
    <w:rsid w:val="00F546F2"/>
    <w:rsid w:val="00F630FF"/>
    <w:rsid w:val="00F63D59"/>
    <w:rsid w:val="00F650FB"/>
    <w:rsid w:val="00F65E4A"/>
    <w:rsid w:val="00F810AE"/>
    <w:rsid w:val="00F84D28"/>
    <w:rsid w:val="00F955B3"/>
    <w:rsid w:val="00FA0FAA"/>
    <w:rsid w:val="00FA1756"/>
    <w:rsid w:val="00FB3C14"/>
    <w:rsid w:val="00FB7009"/>
    <w:rsid w:val="00FC2F18"/>
    <w:rsid w:val="00FC7CF8"/>
    <w:rsid w:val="00FD1FD7"/>
    <w:rsid w:val="00FD4C45"/>
    <w:rsid w:val="00FE4A16"/>
    <w:rsid w:val="00FE562C"/>
    <w:rsid w:val="00FE57AE"/>
    <w:rsid w:val="00FE6BE8"/>
    <w:rsid w:val="00FF0A36"/>
    <w:rsid w:val="00FF2002"/>
    <w:rsid w:val="00FF30B5"/>
    <w:rsid w:val="00FF4B0D"/>
    <w:rsid w:val="00FF4E77"/>
    <w:rsid w:val="00FF5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E0796"/>
  <w15:chartTrackingRefBased/>
  <w15:docId w15:val="{B9055B38-E269-4641-A43E-8BA55AAF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F7D42"/>
    <w:rPr>
      <w:color w:val="5F5F5F" w:themeColor="hyperlink"/>
      <w:u w:val="single"/>
    </w:rPr>
  </w:style>
  <w:style w:type="character" w:styleId="UnresolvedMention">
    <w:name w:val="Unresolved Mention"/>
    <w:basedOn w:val="DefaultParagraphFont"/>
    <w:uiPriority w:val="99"/>
    <w:semiHidden/>
    <w:unhideWhenUsed/>
    <w:rsid w:val="00CF7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104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87315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455933">
      <w:bodyDiv w:val="1"/>
      <w:marLeft w:val="0"/>
      <w:marRight w:val="0"/>
      <w:marTop w:val="0"/>
      <w:marBottom w:val="0"/>
      <w:divBdr>
        <w:top w:val="none" w:sz="0" w:space="0" w:color="auto"/>
        <w:left w:val="none" w:sz="0" w:space="0" w:color="auto"/>
        <w:bottom w:val="none" w:sz="0" w:space="0" w:color="auto"/>
        <w:right w:val="none" w:sz="0" w:space="0" w:color="auto"/>
      </w:divBdr>
    </w:div>
    <w:div w:id="35403719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428454">
      <w:bodyDiv w:val="1"/>
      <w:marLeft w:val="0"/>
      <w:marRight w:val="0"/>
      <w:marTop w:val="0"/>
      <w:marBottom w:val="0"/>
      <w:divBdr>
        <w:top w:val="none" w:sz="0" w:space="0" w:color="auto"/>
        <w:left w:val="none" w:sz="0" w:space="0" w:color="auto"/>
        <w:bottom w:val="none" w:sz="0" w:space="0" w:color="auto"/>
        <w:right w:val="none" w:sz="0" w:space="0" w:color="auto"/>
      </w:divBdr>
    </w:div>
    <w:div w:id="515733037">
      <w:bodyDiv w:val="1"/>
      <w:marLeft w:val="0"/>
      <w:marRight w:val="0"/>
      <w:marTop w:val="0"/>
      <w:marBottom w:val="0"/>
      <w:divBdr>
        <w:top w:val="none" w:sz="0" w:space="0" w:color="auto"/>
        <w:left w:val="none" w:sz="0" w:space="0" w:color="auto"/>
        <w:bottom w:val="none" w:sz="0" w:space="0" w:color="auto"/>
        <w:right w:val="none" w:sz="0" w:space="0" w:color="auto"/>
      </w:divBdr>
    </w:div>
    <w:div w:id="6562301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6546363">
      <w:bodyDiv w:val="1"/>
      <w:marLeft w:val="0"/>
      <w:marRight w:val="0"/>
      <w:marTop w:val="0"/>
      <w:marBottom w:val="0"/>
      <w:divBdr>
        <w:top w:val="none" w:sz="0" w:space="0" w:color="auto"/>
        <w:left w:val="none" w:sz="0" w:space="0" w:color="auto"/>
        <w:bottom w:val="none" w:sz="0" w:space="0" w:color="auto"/>
        <w:right w:val="none" w:sz="0" w:space="0" w:color="auto"/>
      </w:divBdr>
      <w:divsChild>
        <w:div w:id="1982882160">
          <w:marLeft w:val="0"/>
          <w:marRight w:val="0"/>
          <w:marTop w:val="0"/>
          <w:marBottom w:val="24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276671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340154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89047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09987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46797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Cloud storage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
    <b:Tag>Article</b:Tag>
    <b:SourceType>Book</b:SourceType>
    <b:Guid>{D4382C40-3DA7-4574-927B-2A66B806D070}</b:Guid>
    <b:Title>On Writing: A Memoir of the Craft</b:Title>
    <b:Year>2000</b:Year>
    <b:JournalName>Journal Title</b:JournalName>
    <b:Pages>Pages From - To</b:Pages>
    <b:Author>
      <b:Author>
        <b:NameList>
          <b:Person>
            <b:Last>King</b:Last>
            <b:First>Steven</b:First>
          </b:Person>
        </b:NameList>
      </b:Author>
    </b:Author>
    <b:Publisher>Scribner</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A8F82C-5053-4F8C-92D0-9FF5019A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Module 1.3</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Darnell Lewis</cp:lastModifiedBy>
  <cp:revision>16</cp:revision>
  <dcterms:created xsi:type="dcterms:W3CDTF">2023-10-16T15:06:00Z</dcterms:created>
  <dcterms:modified xsi:type="dcterms:W3CDTF">2023-10-25T00:52:00Z</dcterms:modified>
</cp:coreProperties>
</file>